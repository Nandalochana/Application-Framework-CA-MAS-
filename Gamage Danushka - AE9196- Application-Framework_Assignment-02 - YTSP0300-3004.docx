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FB85C" w14:textId="65FF8D75" w:rsidR="00473083" w:rsidRDefault="00536CA3" w:rsidP="00F67587">
      <w:pPr>
        <w:pStyle w:val="Title"/>
        <w:rPr>
          <w:lang w:val="en-US"/>
        </w:r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35F44E" wp14:editId="187D5570">
                <wp:simplePos x="0" y="0"/>
                <wp:positionH relativeFrom="column">
                  <wp:posOffset>-15240</wp:posOffset>
                </wp:positionH>
                <wp:positionV relativeFrom="paragraph">
                  <wp:posOffset>-1071245</wp:posOffset>
                </wp:positionV>
                <wp:extent cx="342900" cy="9258300"/>
                <wp:effectExtent l="0" t="0" r="0" b="0"/>
                <wp:wrapNone/>
                <wp:docPr id="3" name="Suorakulmio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9258300"/>
                        </a:xfrm>
                        <a:prstGeom prst="rect">
                          <a:avLst/>
                        </a:prstGeom>
                        <a:solidFill>
                          <a:srgbClr val="0D004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92BDB5" id="Suorakulmio 4" o:spid="_x0000_s1026" alt="&quot;&quot;" style="position:absolute;margin-left:-1.2pt;margin-top:-84.35pt;width:27pt;height:72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" fillcolor="#0d004c" stroked="f"/>
            </w:pict>
          </mc:Fallback>
        </mc:AlternateContent>
      </w:r>
      <w:r w:rsidR="00732D2A">
        <w:rPr>
          <w:lang w:val="en-US"/>
        </w:rPr>
        <w:t xml:space="preserve">Movie Ticket Booking Application </w:t>
      </w:r>
      <w:r w:rsidR="00850EA4">
        <w:rPr>
          <w:lang w:val="en-US"/>
        </w:rPr>
        <w:t xml:space="preserve"> </w:t>
      </w:r>
    </w:p>
    <w:p w14:paraId="45C295D2" w14:textId="26B3EA43" w:rsidR="004F03CA" w:rsidRPr="006E26F6" w:rsidRDefault="00FE6BB4" w:rsidP="004F03CA">
      <w:pPr>
        <w:pStyle w:val="Coverpageauthors2"/>
      </w:pPr>
      <w:r>
        <w:t>Gamage Danushka</w:t>
      </w:r>
      <w:r w:rsidR="00530D00">
        <w:t xml:space="preserve"> -</w:t>
      </w:r>
      <w:r>
        <w:t xml:space="preserve"> </w:t>
      </w:r>
      <w:r w:rsidR="008F5EC4">
        <w:t>AE9196</w:t>
      </w:r>
    </w:p>
    <w:p w14:paraId="3B466422" w14:textId="2E4FDB81" w:rsidR="00F33F1A" w:rsidRDefault="00114FC1" w:rsidP="00F53F3B">
      <w:pPr>
        <w:pStyle w:val="Coverpagestudyinformation"/>
      </w:pPr>
      <w:r w:rsidRPr="00114FC1">
        <w:t>YTSP0300-3004</w:t>
      </w:r>
      <w:r w:rsidR="00FC1EC6">
        <w:t xml:space="preserve">- </w:t>
      </w:r>
      <w:r w:rsidR="00DE06FB">
        <w:t>Application Framework</w:t>
      </w:r>
      <w:r w:rsidR="00261887" w:rsidRPr="00261887">
        <w:t xml:space="preserve"> </w:t>
      </w:r>
    </w:p>
    <w:p w14:paraId="449EF10B" w14:textId="20F56149" w:rsidR="000636D5" w:rsidRDefault="001A6B51" w:rsidP="0091374D">
      <w:pPr>
        <w:pStyle w:val="Coverpagestudyinforma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698DC" wp14:editId="4E14D2CB">
                <wp:simplePos x="0" y="0"/>
                <wp:positionH relativeFrom="column">
                  <wp:posOffset>533400</wp:posOffset>
                </wp:positionH>
                <wp:positionV relativeFrom="paragraph">
                  <wp:posOffset>578485</wp:posOffset>
                </wp:positionV>
                <wp:extent cx="3756660" cy="320040"/>
                <wp:effectExtent l="0" t="0" r="15240" b="22860"/>
                <wp:wrapNone/>
                <wp:docPr id="6307933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06DB11" w14:textId="5AB45782" w:rsidR="001A6B51" w:rsidRPr="00F96243" w:rsidRDefault="00E818A9" w:rsidP="00E818A9">
                            <w:pPr>
                              <w:spacing w:after="160" w:line="259" w:lineRule="auto"/>
                              <w:contextualSpacing/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US"/>
                              </w:rPr>
                              <w:t xml:space="preserve">     </w:t>
                            </w:r>
                            <w:r w:rsidR="001A6B51" w:rsidRPr="00F96243">
                              <w:rPr>
                                <w:rFonts w:asciiTheme="minorHAnsi" w:hAnsiTheme="minorHAnsi"/>
                                <w:lang w:val="en-US"/>
                              </w:rPr>
                              <w:t>Master in Full Stack Software Development</w:t>
                            </w:r>
                          </w:p>
                          <w:p w14:paraId="610EF7DC" w14:textId="77777777" w:rsidR="001A6B51" w:rsidRPr="000636D5" w:rsidRDefault="001A6B51" w:rsidP="001A6B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698D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pt;margin-top:45.55pt;width:295.8pt;height:2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" fillcolor="white [3212]" strokecolor="white [3212]" strokeweight=".5pt">
                <v:textbox>
                  <w:txbxContent>
                    <w:p w14:paraId="4B06DB11" w14:textId="5AB45782" w:rsidR="001A6B51" w:rsidRPr="00F96243" w:rsidRDefault="00E818A9" w:rsidP="00E818A9">
                      <w:pPr>
                        <w:spacing w:after="160" w:line="259" w:lineRule="auto"/>
                        <w:contextualSpacing/>
                        <w:rPr>
                          <w:rFonts w:asciiTheme="minorHAnsi" w:hAnsi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lang w:val="en-US"/>
                        </w:rPr>
                        <w:t xml:space="preserve">     </w:t>
                      </w:r>
                      <w:r w:rsidR="001A6B51" w:rsidRPr="00F96243">
                        <w:rPr>
                          <w:rFonts w:asciiTheme="minorHAnsi" w:hAnsiTheme="minorHAnsi"/>
                          <w:lang w:val="en-US"/>
                        </w:rPr>
                        <w:t>Master in Full Stack Software Development</w:t>
                      </w:r>
                    </w:p>
                    <w:p w14:paraId="610EF7DC" w14:textId="77777777" w:rsidR="001A6B51" w:rsidRPr="000636D5" w:rsidRDefault="001A6B51" w:rsidP="001A6B5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2DE9">
        <w:t>25</w:t>
      </w:r>
      <w:r w:rsidR="00E566E3" w:rsidRPr="00E566E3">
        <w:rPr>
          <w:vertAlign w:val="superscript"/>
        </w:rPr>
        <w:t>th</w:t>
      </w:r>
      <w:r w:rsidR="00E566E3">
        <w:t xml:space="preserve"> </w:t>
      </w:r>
      <w:r w:rsidR="002047AF">
        <w:t>April</w:t>
      </w:r>
      <w:r w:rsidR="005A433A">
        <w:t xml:space="preserve"> 2024 </w:t>
      </w:r>
    </w:p>
    <w:p w14:paraId="111CE2DF" w14:textId="72E08972" w:rsidR="00CA4A16" w:rsidRDefault="00CA4A16" w:rsidP="0091374D">
      <w:pPr>
        <w:pStyle w:val="Coverpagestudyinformation"/>
      </w:pPr>
      <w:r>
        <w:t>Instructor</w:t>
      </w:r>
      <w:r w:rsidR="00A65041">
        <w:t>(s)</w:t>
      </w:r>
      <w:r>
        <w:t>:</w:t>
      </w:r>
      <w:r w:rsidR="00A65041">
        <w:t xml:space="preserve"> Pasi </w:t>
      </w:r>
      <w:r w:rsidR="00816B21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Manninen</w:t>
      </w:r>
    </w:p>
    <w:p w14:paraId="3F798BC9" w14:textId="77777777" w:rsidR="00CA4A16" w:rsidRDefault="00CA4A16" w:rsidP="00CA4A16">
      <w:pPr>
        <w:pStyle w:val="Coverpagestudyinformation"/>
        <w:ind w:left="0"/>
      </w:pPr>
    </w:p>
    <w:p w14:paraId="5C6E19F7" w14:textId="0D35DF42" w:rsidR="0036768A" w:rsidRDefault="00CA4A16" w:rsidP="00406FFB">
      <w:pPr>
        <w:pStyle w:val="Coverpagestudyinformation"/>
        <w:ind w:left="0"/>
      </w:pPr>
      <w:r>
        <w:t xml:space="preserve">    </w:t>
      </w:r>
      <w:bookmarkStart w:id="0" w:name="_Toc59004639"/>
    </w:p>
    <w:p w14:paraId="4312C95D" w14:textId="4EFF5572" w:rsidR="00A533F6" w:rsidRDefault="00A7565F" w:rsidP="0029558D">
      <w:pPr>
        <w:pStyle w:val="TableofcontentsHeading"/>
      </w:pPr>
      <w:r>
        <w:drawing>
          <wp:anchor distT="0" distB="0" distL="114300" distR="114300" simplePos="0" relativeHeight="251666432" behindDoc="1" locked="0" layoutInCell="1" allowOverlap="1" wp14:anchorId="09D7BEA0" wp14:editId="18DC7F5B">
            <wp:simplePos x="0" y="0"/>
            <wp:positionH relativeFrom="margin">
              <wp:posOffset>712470</wp:posOffset>
            </wp:positionH>
            <wp:positionV relativeFrom="paragraph">
              <wp:posOffset>372110</wp:posOffset>
            </wp:positionV>
            <wp:extent cx="3157855" cy="402590"/>
            <wp:effectExtent l="0" t="0" r="4445" b="0"/>
            <wp:wrapNone/>
            <wp:docPr id="18" name="Picture 18" descr="A black background with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black background with purpl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90827">
        <w:t xml:space="preserve"> </w:t>
      </w:r>
      <w:bookmarkEnd w:id="0"/>
    </w:p>
    <w:p w14:paraId="77363A0E" w14:textId="77777777" w:rsidR="005B40D0" w:rsidRDefault="005B40D0" w:rsidP="0029558D">
      <w:pPr>
        <w:pStyle w:val="TableofcontentsHeading"/>
      </w:pPr>
    </w:p>
    <w:p w14:paraId="12820C28" w14:textId="77777777" w:rsidR="005B40D0" w:rsidRDefault="005B40D0" w:rsidP="0029558D">
      <w:pPr>
        <w:pStyle w:val="TableofcontentsHeading"/>
      </w:pPr>
    </w:p>
    <w:p w14:paraId="387A1A89" w14:textId="77777777" w:rsidR="005B40D0" w:rsidRDefault="005B40D0" w:rsidP="0029558D">
      <w:pPr>
        <w:pStyle w:val="TableofcontentsHeading"/>
      </w:pPr>
    </w:p>
    <w:p w14:paraId="1C1B27F3" w14:textId="7A95D40E" w:rsidR="00BC1DD3" w:rsidRDefault="00BC1DD3" w:rsidP="002C0B72">
      <w:pPr>
        <w:pStyle w:val="TOCHeading"/>
        <w:rPr>
          <w:rFonts w:eastAsiaTheme="minorHAnsi" w:cstheme="minorHAnsi"/>
          <w:b w:val="0"/>
          <w:noProof w:val="0"/>
          <w:szCs w:val="24"/>
          <w:lang w:val="fi-FI" w:eastAsia="en-US"/>
        </w:rPr>
      </w:pPr>
    </w:p>
    <w:p w14:paraId="7ED6203A" w14:textId="77777777" w:rsidR="00707F0B" w:rsidRDefault="00707F0B" w:rsidP="00707F0B"/>
    <w:p w14:paraId="363FD947" w14:textId="77777777" w:rsidR="00707F0B" w:rsidRDefault="00707F0B" w:rsidP="00707F0B"/>
    <w:p w14:paraId="10E56A49" w14:textId="77777777" w:rsidR="00707F0B" w:rsidRDefault="00707F0B" w:rsidP="00707F0B"/>
    <w:p w14:paraId="30DB9C99" w14:textId="77777777" w:rsidR="00707F0B" w:rsidRDefault="00707F0B" w:rsidP="00707F0B"/>
    <w:p w14:paraId="2A0EBE99" w14:textId="77777777" w:rsidR="00707F0B" w:rsidRDefault="00707F0B" w:rsidP="00707F0B"/>
    <w:p w14:paraId="6C3B2B0C" w14:textId="77777777" w:rsidR="00707F0B" w:rsidRDefault="00707F0B" w:rsidP="00707F0B"/>
    <w:p w14:paraId="5EE491BB" w14:textId="77777777" w:rsidR="00707F0B" w:rsidRDefault="00707F0B" w:rsidP="00707F0B"/>
    <w:p w14:paraId="7DA28B6E" w14:textId="77777777" w:rsidR="00707F0B" w:rsidRDefault="00707F0B" w:rsidP="00707F0B"/>
    <w:p w14:paraId="2D5B9AEF" w14:textId="77777777" w:rsidR="00707F0B" w:rsidRDefault="00707F0B" w:rsidP="00707F0B"/>
    <w:p w14:paraId="5791643B" w14:textId="77777777" w:rsidR="00707F0B" w:rsidRDefault="00707F0B" w:rsidP="00707F0B"/>
    <w:p w14:paraId="61CF16D8" w14:textId="77777777" w:rsidR="00707F0B" w:rsidRDefault="00707F0B" w:rsidP="00707F0B"/>
    <w:p w14:paraId="4DD3D685" w14:textId="77777777" w:rsidR="00707F0B" w:rsidRDefault="00707F0B" w:rsidP="00707F0B"/>
    <w:p w14:paraId="7F60EE2A" w14:textId="77777777" w:rsidR="00707F0B" w:rsidRDefault="00707F0B" w:rsidP="00707F0B"/>
    <w:p w14:paraId="712AF399" w14:textId="77777777" w:rsidR="00707F0B" w:rsidRDefault="00707F0B" w:rsidP="00707F0B"/>
    <w:p w14:paraId="26415A54" w14:textId="77777777" w:rsidR="00707F0B" w:rsidRPr="00707F0B" w:rsidRDefault="00707F0B" w:rsidP="00707F0B"/>
    <w:p w14:paraId="130B9B6A" w14:textId="77777777" w:rsidR="005B40D0" w:rsidRDefault="005B40D0" w:rsidP="0029558D">
      <w:pPr>
        <w:pStyle w:val="TableofcontentsHeading"/>
      </w:pPr>
    </w:p>
    <w:p w14:paraId="6231BCF1" w14:textId="77777777" w:rsidR="00BC1DD3" w:rsidRDefault="00BC1DD3" w:rsidP="0029558D">
      <w:pPr>
        <w:pStyle w:val="TableofcontentsHeading"/>
      </w:pPr>
    </w:p>
    <w:p w14:paraId="609702AE" w14:textId="77777777" w:rsidR="005B40D0" w:rsidRDefault="005B40D0" w:rsidP="0029558D">
      <w:pPr>
        <w:pStyle w:val="TableofcontentsHeading"/>
      </w:pPr>
    </w:p>
    <w:p w14:paraId="1048F0F3" w14:textId="77777777" w:rsidR="005B40D0" w:rsidRDefault="005B40D0" w:rsidP="0029558D">
      <w:pPr>
        <w:pStyle w:val="TableofcontentsHeading"/>
      </w:pPr>
    </w:p>
    <w:p w14:paraId="7A5BE46B" w14:textId="77777777" w:rsidR="005B40D0" w:rsidRDefault="005B40D0" w:rsidP="0029558D">
      <w:pPr>
        <w:pStyle w:val="TableofcontentsHeading"/>
      </w:pPr>
    </w:p>
    <w:p w14:paraId="47E5053D" w14:textId="77777777" w:rsidR="005B40D0" w:rsidRDefault="005B40D0" w:rsidP="0029558D">
      <w:pPr>
        <w:pStyle w:val="TableofcontentsHeading"/>
      </w:pPr>
    </w:p>
    <w:p w14:paraId="2DD216D5" w14:textId="77777777" w:rsidR="003E6850" w:rsidRPr="003E6850" w:rsidRDefault="003E6850" w:rsidP="003E6850">
      <w:pPr>
        <w:rPr>
          <w:szCs w:val="28"/>
          <w:lang w:val="en-US"/>
        </w:rPr>
      </w:pPr>
    </w:p>
    <w:p w14:paraId="6D45E6F3" w14:textId="6FC2BF3E" w:rsidR="003E6850" w:rsidRPr="00D843BA" w:rsidRDefault="003E6850" w:rsidP="003E6850">
      <w:pPr>
        <w:rPr>
          <w:szCs w:val="28"/>
          <w:lang w:val="en-US"/>
        </w:rPr>
      </w:pPr>
      <w:r w:rsidRPr="003E6850">
        <w:rPr>
          <w:szCs w:val="28"/>
          <w:lang w:val="en-US"/>
        </w:rPr>
        <w:t>‌</w:t>
      </w:r>
    </w:p>
    <w:p w14:paraId="29AB546B" w14:textId="5C25C836" w:rsidR="0038123A" w:rsidRPr="0038123A" w:rsidRDefault="0038123A" w:rsidP="00533B47">
      <w:pPr>
        <w:rPr>
          <w:lang w:val="en-US"/>
        </w:rPr>
      </w:pPr>
    </w:p>
    <w:sectPr w:rsidR="0038123A" w:rsidRPr="0038123A" w:rsidSect="006A05A2">
      <w:headerReference w:type="default" r:id="rId9"/>
      <w:headerReference w:type="first" r:id="rId10"/>
      <w:footerReference w:type="first" r:id="rId11"/>
      <w:pgSz w:w="11906" w:h="16838" w:code="9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46FFF" w14:textId="77777777" w:rsidR="006A05A2" w:rsidRDefault="006A05A2" w:rsidP="00520772">
      <w:pPr>
        <w:spacing w:after="0" w:line="240" w:lineRule="auto"/>
      </w:pPr>
      <w:r>
        <w:separator/>
      </w:r>
    </w:p>
    <w:p w14:paraId="4559783B" w14:textId="77777777" w:rsidR="006A05A2" w:rsidRDefault="006A05A2"/>
    <w:p w14:paraId="14664D2C" w14:textId="77777777" w:rsidR="006A05A2" w:rsidRDefault="006A05A2"/>
  </w:endnote>
  <w:endnote w:type="continuationSeparator" w:id="0">
    <w:p w14:paraId="4DC44526" w14:textId="77777777" w:rsidR="006A05A2" w:rsidRDefault="006A05A2" w:rsidP="00520772">
      <w:pPr>
        <w:spacing w:after="0" w:line="240" w:lineRule="auto"/>
      </w:pPr>
      <w:r>
        <w:continuationSeparator/>
      </w:r>
    </w:p>
    <w:p w14:paraId="7D9DA482" w14:textId="77777777" w:rsidR="006A05A2" w:rsidRDefault="006A05A2"/>
    <w:p w14:paraId="23BD0A09" w14:textId="77777777" w:rsidR="006A05A2" w:rsidRDefault="006A05A2"/>
  </w:endnote>
  <w:endnote w:type="continuationNotice" w:id="1">
    <w:p w14:paraId="1EF0F7FC" w14:textId="77777777" w:rsidR="006A05A2" w:rsidRDefault="006A05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E511B" w14:textId="4BDA50ED" w:rsidR="00E6156A" w:rsidRDefault="00E6156A" w:rsidP="00E6156A">
    <w:pPr>
      <w:pStyle w:val="Footer"/>
      <w:tabs>
        <w:tab w:val="clear" w:pos="4513"/>
        <w:tab w:val="clear" w:pos="9026"/>
        <w:tab w:val="left" w:pos="272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4BD55" w14:textId="77777777" w:rsidR="006A05A2" w:rsidRDefault="006A05A2" w:rsidP="00520772">
      <w:pPr>
        <w:spacing w:after="0" w:line="240" w:lineRule="auto"/>
      </w:pPr>
      <w:r>
        <w:separator/>
      </w:r>
    </w:p>
    <w:p w14:paraId="2EF043C4" w14:textId="77777777" w:rsidR="006A05A2" w:rsidRDefault="006A05A2"/>
    <w:p w14:paraId="52648088" w14:textId="77777777" w:rsidR="006A05A2" w:rsidRDefault="006A05A2"/>
  </w:footnote>
  <w:footnote w:type="continuationSeparator" w:id="0">
    <w:p w14:paraId="49672525" w14:textId="77777777" w:rsidR="006A05A2" w:rsidRDefault="006A05A2" w:rsidP="00520772">
      <w:pPr>
        <w:spacing w:after="0" w:line="240" w:lineRule="auto"/>
      </w:pPr>
      <w:r>
        <w:continuationSeparator/>
      </w:r>
    </w:p>
    <w:p w14:paraId="1508C9FF" w14:textId="77777777" w:rsidR="006A05A2" w:rsidRDefault="006A05A2"/>
    <w:p w14:paraId="0D39EF0A" w14:textId="77777777" w:rsidR="006A05A2" w:rsidRDefault="006A05A2"/>
  </w:footnote>
  <w:footnote w:type="continuationNotice" w:id="1">
    <w:p w14:paraId="073649C2" w14:textId="77777777" w:rsidR="006A05A2" w:rsidRDefault="006A05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1034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253D7F" w14:textId="0C92FE63" w:rsidR="00F8333C" w:rsidRDefault="00F8333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D830E5" w14:textId="28C93BC4" w:rsidR="00BE7BF8" w:rsidRPr="00F96370" w:rsidRDefault="00BE7BF8" w:rsidP="00F96370">
    <w:pPr>
      <w:pStyle w:val="Header"/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E8C4" w14:textId="77777777" w:rsidR="00A67A4F" w:rsidRDefault="00A67A4F" w:rsidP="00A764D6">
    <w:pPr>
      <w:pStyle w:val="Header"/>
      <w:jc w:val="right"/>
    </w:pPr>
  </w:p>
  <w:p w14:paraId="7EDA7CB1" w14:textId="170BCE16" w:rsidR="00A67A4F" w:rsidRDefault="00A67A4F" w:rsidP="00A764D6">
    <w:pPr>
      <w:pStyle w:val="Header"/>
      <w:jc w:val="right"/>
    </w:pPr>
  </w:p>
  <w:p w14:paraId="1EEE9C2C" w14:textId="77777777" w:rsidR="00A67A4F" w:rsidRDefault="00A67A4F"/>
  <w:p w14:paraId="42E9FFDA" w14:textId="77777777" w:rsidR="00A67A4F" w:rsidRDefault="00A67A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hybridMultilevel"/>
    <w:tmpl w:val="F384D862"/>
    <w:lvl w:ilvl="0" w:tplc="CDDE3AC4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  <w:lvl w:ilvl="1" w:tplc="BB1EDD20">
      <w:numFmt w:val="decimal"/>
      <w:lvlText w:val=""/>
      <w:lvlJc w:val="left"/>
    </w:lvl>
    <w:lvl w:ilvl="2" w:tplc="A7107B4E">
      <w:numFmt w:val="decimal"/>
      <w:lvlText w:val=""/>
      <w:lvlJc w:val="left"/>
    </w:lvl>
    <w:lvl w:ilvl="3" w:tplc="C6FC4584">
      <w:numFmt w:val="decimal"/>
      <w:lvlText w:val=""/>
      <w:lvlJc w:val="left"/>
    </w:lvl>
    <w:lvl w:ilvl="4" w:tplc="6482470E">
      <w:numFmt w:val="decimal"/>
      <w:lvlText w:val=""/>
      <w:lvlJc w:val="left"/>
    </w:lvl>
    <w:lvl w:ilvl="5" w:tplc="5948AD16">
      <w:numFmt w:val="decimal"/>
      <w:lvlText w:val=""/>
      <w:lvlJc w:val="left"/>
    </w:lvl>
    <w:lvl w:ilvl="6" w:tplc="9E22FE82">
      <w:numFmt w:val="decimal"/>
      <w:lvlText w:val=""/>
      <w:lvlJc w:val="left"/>
    </w:lvl>
    <w:lvl w:ilvl="7" w:tplc="5B869EC4">
      <w:numFmt w:val="decimal"/>
      <w:lvlText w:val=""/>
      <w:lvlJc w:val="left"/>
    </w:lvl>
    <w:lvl w:ilvl="8" w:tplc="4B8CD150">
      <w:numFmt w:val="decimal"/>
      <w:lvlText w:val=""/>
      <w:lvlJc w:val="left"/>
    </w:lvl>
  </w:abstractNum>
  <w:abstractNum w:abstractNumId="1" w15:restartNumberingAfterBreak="0">
    <w:nsid w:val="FFFFFF81"/>
    <w:multiLevelType w:val="hybridMultilevel"/>
    <w:tmpl w:val="5A1A06A0"/>
    <w:lvl w:ilvl="0" w:tplc="87B83FC8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37AAC574">
      <w:numFmt w:val="decimal"/>
      <w:lvlText w:val=""/>
      <w:lvlJc w:val="left"/>
    </w:lvl>
    <w:lvl w:ilvl="2" w:tplc="A4C6B314">
      <w:numFmt w:val="decimal"/>
      <w:lvlText w:val=""/>
      <w:lvlJc w:val="left"/>
    </w:lvl>
    <w:lvl w:ilvl="3" w:tplc="BCFC826A">
      <w:numFmt w:val="decimal"/>
      <w:lvlText w:val=""/>
      <w:lvlJc w:val="left"/>
    </w:lvl>
    <w:lvl w:ilvl="4" w:tplc="90BE5926">
      <w:numFmt w:val="decimal"/>
      <w:lvlText w:val=""/>
      <w:lvlJc w:val="left"/>
    </w:lvl>
    <w:lvl w:ilvl="5" w:tplc="92F8DFC6">
      <w:numFmt w:val="decimal"/>
      <w:lvlText w:val=""/>
      <w:lvlJc w:val="left"/>
    </w:lvl>
    <w:lvl w:ilvl="6" w:tplc="5A48FEA4">
      <w:numFmt w:val="decimal"/>
      <w:lvlText w:val=""/>
      <w:lvlJc w:val="left"/>
    </w:lvl>
    <w:lvl w:ilvl="7" w:tplc="5ED6A95E">
      <w:numFmt w:val="decimal"/>
      <w:lvlText w:val=""/>
      <w:lvlJc w:val="left"/>
    </w:lvl>
    <w:lvl w:ilvl="8" w:tplc="06C64FC0">
      <w:numFmt w:val="decimal"/>
      <w:lvlText w:val=""/>
      <w:lvlJc w:val="left"/>
    </w:lvl>
  </w:abstractNum>
  <w:abstractNum w:abstractNumId="2" w15:restartNumberingAfterBreak="0">
    <w:nsid w:val="FFFFFF89"/>
    <w:multiLevelType w:val="hybridMultilevel"/>
    <w:tmpl w:val="2B224620"/>
    <w:lvl w:ilvl="0" w:tplc="DEF01E98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F86A216">
      <w:numFmt w:val="decimal"/>
      <w:lvlText w:val=""/>
      <w:lvlJc w:val="left"/>
    </w:lvl>
    <w:lvl w:ilvl="2" w:tplc="8CE49EFC">
      <w:numFmt w:val="decimal"/>
      <w:lvlText w:val=""/>
      <w:lvlJc w:val="left"/>
    </w:lvl>
    <w:lvl w:ilvl="3" w:tplc="D9A40098">
      <w:numFmt w:val="decimal"/>
      <w:lvlText w:val=""/>
      <w:lvlJc w:val="left"/>
    </w:lvl>
    <w:lvl w:ilvl="4" w:tplc="232A8422">
      <w:numFmt w:val="decimal"/>
      <w:lvlText w:val=""/>
      <w:lvlJc w:val="left"/>
    </w:lvl>
    <w:lvl w:ilvl="5" w:tplc="9D82F900">
      <w:numFmt w:val="decimal"/>
      <w:lvlText w:val=""/>
      <w:lvlJc w:val="left"/>
    </w:lvl>
    <w:lvl w:ilvl="6" w:tplc="3208D784">
      <w:numFmt w:val="decimal"/>
      <w:lvlText w:val=""/>
      <w:lvlJc w:val="left"/>
    </w:lvl>
    <w:lvl w:ilvl="7" w:tplc="7B5E5358">
      <w:numFmt w:val="decimal"/>
      <w:lvlText w:val=""/>
      <w:lvlJc w:val="left"/>
    </w:lvl>
    <w:lvl w:ilvl="8" w:tplc="A6825CB8">
      <w:numFmt w:val="decimal"/>
      <w:lvlText w:val=""/>
      <w:lvlJc w:val="left"/>
    </w:lvl>
  </w:abstractNum>
  <w:abstractNum w:abstractNumId="3" w15:restartNumberingAfterBreak="0">
    <w:nsid w:val="00710CB3"/>
    <w:multiLevelType w:val="hybridMultilevel"/>
    <w:tmpl w:val="E0327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4643D"/>
    <w:multiLevelType w:val="multilevel"/>
    <w:tmpl w:val="9750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0222BE"/>
    <w:multiLevelType w:val="multilevel"/>
    <w:tmpl w:val="514673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3D6686B"/>
    <w:multiLevelType w:val="hybridMultilevel"/>
    <w:tmpl w:val="342E1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2766E"/>
    <w:multiLevelType w:val="hybridMultilevel"/>
    <w:tmpl w:val="707A7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CA7"/>
    <w:multiLevelType w:val="hybridMultilevel"/>
    <w:tmpl w:val="D206A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41986"/>
    <w:multiLevelType w:val="hybridMultilevel"/>
    <w:tmpl w:val="C9EE2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12A89"/>
    <w:multiLevelType w:val="hybridMultilevel"/>
    <w:tmpl w:val="03367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ED4A7D"/>
    <w:multiLevelType w:val="hybridMultilevel"/>
    <w:tmpl w:val="C9B4B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516402">
    <w:abstractNumId w:val="5"/>
  </w:num>
  <w:num w:numId="2" w16cid:durableId="992299283">
    <w:abstractNumId w:val="2"/>
  </w:num>
  <w:num w:numId="3" w16cid:durableId="2066488633">
    <w:abstractNumId w:val="1"/>
  </w:num>
  <w:num w:numId="4" w16cid:durableId="1250577210">
    <w:abstractNumId w:val="0"/>
  </w:num>
  <w:num w:numId="5" w16cid:durableId="1798067306">
    <w:abstractNumId w:val="8"/>
  </w:num>
  <w:num w:numId="6" w16cid:durableId="17045683">
    <w:abstractNumId w:val="7"/>
  </w:num>
  <w:num w:numId="7" w16cid:durableId="775098259">
    <w:abstractNumId w:val="6"/>
  </w:num>
  <w:num w:numId="8" w16cid:durableId="1548831660">
    <w:abstractNumId w:val="11"/>
  </w:num>
  <w:num w:numId="9" w16cid:durableId="1594315017">
    <w:abstractNumId w:val="3"/>
  </w:num>
  <w:num w:numId="10" w16cid:durableId="1394279618">
    <w:abstractNumId w:val="4"/>
  </w:num>
  <w:num w:numId="11" w16cid:durableId="1952200232">
    <w:abstractNumId w:val="9"/>
  </w:num>
  <w:num w:numId="12" w16cid:durableId="1693990881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documentProtection w:edit="readOnly" w:enforcement="0"/>
  <w:defaultTabStop w:val="1304"/>
  <w:autoHyphenation/>
  <w:consecutiveHyphenLimit w:val="3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526"/>
    <w:rsid w:val="000001A6"/>
    <w:rsid w:val="000001E0"/>
    <w:rsid w:val="00000C50"/>
    <w:rsid w:val="00004644"/>
    <w:rsid w:val="00004E52"/>
    <w:rsid w:val="000054C0"/>
    <w:rsid w:val="000107CB"/>
    <w:rsid w:val="0001273A"/>
    <w:rsid w:val="0001369F"/>
    <w:rsid w:val="00013B32"/>
    <w:rsid w:val="00014C14"/>
    <w:rsid w:val="00015494"/>
    <w:rsid w:val="00016973"/>
    <w:rsid w:val="00017DF5"/>
    <w:rsid w:val="00020F1F"/>
    <w:rsid w:val="00024301"/>
    <w:rsid w:val="00024E6B"/>
    <w:rsid w:val="0003045D"/>
    <w:rsid w:val="00030A60"/>
    <w:rsid w:val="00030CB0"/>
    <w:rsid w:val="000320C7"/>
    <w:rsid w:val="0003283D"/>
    <w:rsid w:val="000365C0"/>
    <w:rsid w:val="000378F8"/>
    <w:rsid w:val="0004249A"/>
    <w:rsid w:val="000425A5"/>
    <w:rsid w:val="00042B5C"/>
    <w:rsid w:val="000444D0"/>
    <w:rsid w:val="000446C3"/>
    <w:rsid w:val="00044E92"/>
    <w:rsid w:val="00044F5F"/>
    <w:rsid w:val="000457FD"/>
    <w:rsid w:val="00045D21"/>
    <w:rsid w:val="00050096"/>
    <w:rsid w:val="00052D1D"/>
    <w:rsid w:val="00054018"/>
    <w:rsid w:val="0005521A"/>
    <w:rsid w:val="000560AA"/>
    <w:rsid w:val="00061696"/>
    <w:rsid w:val="000620FA"/>
    <w:rsid w:val="0006279C"/>
    <w:rsid w:val="0006305A"/>
    <w:rsid w:val="000636D5"/>
    <w:rsid w:val="00066995"/>
    <w:rsid w:val="00066A0C"/>
    <w:rsid w:val="000712B9"/>
    <w:rsid w:val="00071568"/>
    <w:rsid w:val="00071AFB"/>
    <w:rsid w:val="000722FD"/>
    <w:rsid w:val="00076414"/>
    <w:rsid w:val="0007681E"/>
    <w:rsid w:val="0007752D"/>
    <w:rsid w:val="00077B69"/>
    <w:rsid w:val="000811ED"/>
    <w:rsid w:val="000824EB"/>
    <w:rsid w:val="000860CA"/>
    <w:rsid w:val="00091716"/>
    <w:rsid w:val="0009234A"/>
    <w:rsid w:val="0009351B"/>
    <w:rsid w:val="00094175"/>
    <w:rsid w:val="000954D8"/>
    <w:rsid w:val="000966E7"/>
    <w:rsid w:val="000A135B"/>
    <w:rsid w:val="000A502A"/>
    <w:rsid w:val="000A5E0A"/>
    <w:rsid w:val="000A6658"/>
    <w:rsid w:val="000A69DC"/>
    <w:rsid w:val="000A6F4C"/>
    <w:rsid w:val="000A7938"/>
    <w:rsid w:val="000B1B43"/>
    <w:rsid w:val="000B6B29"/>
    <w:rsid w:val="000B77E5"/>
    <w:rsid w:val="000C125C"/>
    <w:rsid w:val="000C17E0"/>
    <w:rsid w:val="000C2C4D"/>
    <w:rsid w:val="000C3BCC"/>
    <w:rsid w:val="000C3E91"/>
    <w:rsid w:val="000C76C0"/>
    <w:rsid w:val="000C7B88"/>
    <w:rsid w:val="000D103A"/>
    <w:rsid w:val="000D232F"/>
    <w:rsid w:val="000E1A61"/>
    <w:rsid w:val="000E27A1"/>
    <w:rsid w:val="000E48D3"/>
    <w:rsid w:val="000E54E0"/>
    <w:rsid w:val="000E583E"/>
    <w:rsid w:val="000E70B8"/>
    <w:rsid w:val="000E78B5"/>
    <w:rsid w:val="000E7AEB"/>
    <w:rsid w:val="000F0F48"/>
    <w:rsid w:val="000F4693"/>
    <w:rsid w:val="000F5244"/>
    <w:rsid w:val="000F6AEA"/>
    <w:rsid w:val="0010003A"/>
    <w:rsid w:val="00100979"/>
    <w:rsid w:val="00100B3E"/>
    <w:rsid w:val="00100D56"/>
    <w:rsid w:val="00102325"/>
    <w:rsid w:val="001032B3"/>
    <w:rsid w:val="00104A9F"/>
    <w:rsid w:val="00105C54"/>
    <w:rsid w:val="001077C2"/>
    <w:rsid w:val="00107F53"/>
    <w:rsid w:val="00110767"/>
    <w:rsid w:val="00111400"/>
    <w:rsid w:val="00112029"/>
    <w:rsid w:val="001120F8"/>
    <w:rsid w:val="00113B9E"/>
    <w:rsid w:val="00114FC1"/>
    <w:rsid w:val="001151A6"/>
    <w:rsid w:val="00115876"/>
    <w:rsid w:val="00116D13"/>
    <w:rsid w:val="00116F3D"/>
    <w:rsid w:val="0011706E"/>
    <w:rsid w:val="00117EFF"/>
    <w:rsid w:val="001203B0"/>
    <w:rsid w:val="00121975"/>
    <w:rsid w:val="00122246"/>
    <w:rsid w:val="00122429"/>
    <w:rsid w:val="00122874"/>
    <w:rsid w:val="00123E0F"/>
    <w:rsid w:val="00124277"/>
    <w:rsid w:val="0012441A"/>
    <w:rsid w:val="00125552"/>
    <w:rsid w:val="00126A20"/>
    <w:rsid w:val="001311F1"/>
    <w:rsid w:val="00132327"/>
    <w:rsid w:val="0013258F"/>
    <w:rsid w:val="00133289"/>
    <w:rsid w:val="00135079"/>
    <w:rsid w:val="001362AC"/>
    <w:rsid w:val="00137590"/>
    <w:rsid w:val="00140C79"/>
    <w:rsid w:val="0014189F"/>
    <w:rsid w:val="00141EF6"/>
    <w:rsid w:val="00142B5B"/>
    <w:rsid w:val="001435D7"/>
    <w:rsid w:val="001446DE"/>
    <w:rsid w:val="0014664E"/>
    <w:rsid w:val="001470F7"/>
    <w:rsid w:val="00147948"/>
    <w:rsid w:val="001504B0"/>
    <w:rsid w:val="00150BAD"/>
    <w:rsid w:val="00151277"/>
    <w:rsid w:val="00151CCD"/>
    <w:rsid w:val="001525C0"/>
    <w:rsid w:val="001530AE"/>
    <w:rsid w:val="00154B4A"/>
    <w:rsid w:val="00155890"/>
    <w:rsid w:val="0015615C"/>
    <w:rsid w:val="001569F1"/>
    <w:rsid w:val="00156A42"/>
    <w:rsid w:val="001576F1"/>
    <w:rsid w:val="00160592"/>
    <w:rsid w:val="00161AFB"/>
    <w:rsid w:val="00163222"/>
    <w:rsid w:val="00166054"/>
    <w:rsid w:val="001660DC"/>
    <w:rsid w:val="001662B3"/>
    <w:rsid w:val="00167580"/>
    <w:rsid w:val="00167609"/>
    <w:rsid w:val="00171BA7"/>
    <w:rsid w:val="001736CA"/>
    <w:rsid w:val="00173C9A"/>
    <w:rsid w:val="0017473A"/>
    <w:rsid w:val="00174B7C"/>
    <w:rsid w:val="001753C7"/>
    <w:rsid w:val="00177647"/>
    <w:rsid w:val="00180E59"/>
    <w:rsid w:val="00180EDE"/>
    <w:rsid w:val="00181C76"/>
    <w:rsid w:val="00181FE6"/>
    <w:rsid w:val="00183968"/>
    <w:rsid w:val="00183EBE"/>
    <w:rsid w:val="001844E9"/>
    <w:rsid w:val="00184627"/>
    <w:rsid w:val="00187441"/>
    <w:rsid w:val="00190FA8"/>
    <w:rsid w:val="00192F3C"/>
    <w:rsid w:val="0019529B"/>
    <w:rsid w:val="001971B9"/>
    <w:rsid w:val="00197222"/>
    <w:rsid w:val="001A063B"/>
    <w:rsid w:val="001A0CE3"/>
    <w:rsid w:val="001A5545"/>
    <w:rsid w:val="001A56AF"/>
    <w:rsid w:val="001A6B51"/>
    <w:rsid w:val="001B046C"/>
    <w:rsid w:val="001B070E"/>
    <w:rsid w:val="001B08BC"/>
    <w:rsid w:val="001B29C7"/>
    <w:rsid w:val="001B3F97"/>
    <w:rsid w:val="001B437E"/>
    <w:rsid w:val="001B5E7F"/>
    <w:rsid w:val="001B5EE6"/>
    <w:rsid w:val="001B70D0"/>
    <w:rsid w:val="001B77AC"/>
    <w:rsid w:val="001C0CA6"/>
    <w:rsid w:val="001C1C56"/>
    <w:rsid w:val="001C1ECB"/>
    <w:rsid w:val="001C30E3"/>
    <w:rsid w:val="001C40A7"/>
    <w:rsid w:val="001C5812"/>
    <w:rsid w:val="001C5D8E"/>
    <w:rsid w:val="001C7B32"/>
    <w:rsid w:val="001D3E06"/>
    <w:rsid w:val="001D48E5"/>
    <w:rsid w:val="001D67A4"/>
    <w:rsid w:val="001D6B1F"/>
    <w:rsid w:val="001D6DB0"/>
    <w:rsid w:val="001D7BE2"/>
    <w:rsid w:val="001E13CF"/>
    <w:rsid w:val="001E1A6D"/>
    <w:rsid w:val="001E2921"/>
    <w:rsid w:val="001E3EDE"/>
    <w:rsid w:val="001E3F77"/>
    <w:rsid w:val="001E78E3"/>
    <w:rsid w:val="001E7D5C"/>
    <w:rsid w:val="001F0DBF"/>
    <w:rsid w:val="001F49DE"/>
    <w:rsid w:val="001F5142"/>
    <w:rsid w:val="001F6523"/>
    <w:rsid w:val="001F6835"/>
    <w:rsid w:val="00202D9F"/>
    <w:rsid w:val="0020426B"/>
    <w:rsid w:val="002047AF"/>
    <w:rsid w:val="002052AC"/>
    <w:rsid w:val="002057C7"/>
    <w:rsid w:val="00205E76"/>
    <w:rsid w:val="0020639B"/>
    <w:rsid w:val="00211B64"/>
    <w:rsid w:val="00211DB8"/>
    <w:rsid w:val="002209ED"/>
    <w:rsid w:val="00226AE3"/>
    <w:rsid w:val="00232E0D"/>
    <w:rsid w:val="00232EA5"/>
    <w:rsid w:val="00233437"/>
    <w:rsid w:val="00234761"/>
    <w:rsid w:val="00235895"/>
    <w:rsid w:val="00236A7C"/>
    <w:rsid w:val="0023782C"/>
    <w:rsid w:val="002403E7"/>
    <w:rsid w:val="00240C02"/>
    <w:rsid w:val="00240E2D"/>
    <w:rsid w:val="002417F0"/>
    <w:rsid w:val="00241C05"/>
    <w:rsid w:val="0024223C"/>
    <w:rsid w:val="002424B2"/>
    <w:rsid w:val="00242901"/>
    <w:rsid w:val="00242B11"/>
    <w:rsid w:val="002430F4"/>
    <w:rsid w:val="002445EE"/>
    <w:rsid w:val="0024502B"/>
    <w:rsid w:val="00245B7C"/>
    <w:rsid w:val="00247755"/>
    <w:rsid w:val="00251BA7"/>
    <w:rsid w:val="002521AE"/>
    <w:rsid w:val="0025246C"/>
    <w:rsid w:val="002544FA"/>
    <w:rsid w:val="00255D5B"/>
    <w:rsid w:val="00256620"/>
    <w:rsid w:val="00257821"/>
    <w:rsid w:val="00257DB4"/>
    <w:rsid w:val="00261887"/>
    <w:rsid w:val="00262A9E"/>
    <w:rsid w:val="00262D71"/>
    <w:rsid w:val="00262F45"/>
    <w:rsid w:val="002643CC"/>
    <w:rsid w:val="00264A19"/>
    <w:rsid w:val="00264F59"/>
    <w:rsid w:val="00270C24"/>
    <w:rsid w:val="002716C0"/>
    <w:rsid w:val="0027328D"/>
    <w:rsid w:val="002739B8"/>
    <w:rsid w:val="00276E8D"/>
    <w:rsid w:val="00285F40"/>
    <w:rsid w:val="00287B5F"/>
    <w:rsid w:val="002902D6"/>
    <w:rsid w:val="002916BA"/>
    <w:rsid w:val="00294108"/>
    <w:rsid w:val="0029558D"/>
    <w:rsid w:val="002973D9"/>
    <w:rsid w:val="002A33E1"/>
    <w:rsid w:val="002A4B4F"/>
    <w:rsid w:val="002A4E13"/>
    <w:rsid w:val="002A6034"/>
    <w:rsid w:val="002B398E"/>
    <w:rsid w:val="002B676B"/>
    <w:rsid w:val="002C00C0"/>
    <w:rsid w:val="002C0B72"/>
    <w:rsid w:val="002C119C"/>
    <w:rsid w:val="002C3361"/>
    <w:rsid w:val="002C356D"/>
    <w:rsid w:val="002C3FEF"/>
    <w:rsid w:val="002C7325"/>
    <w:rsid w:val="002D2053"/>
    <w:rsid w:val="002D29DE"/>
    <w:rsid w:val="002D2D6D"/>
    <w:rsid w:val="002D34A8"/>
    <w:rsid w:val="002D5543"/>
    <w:rsid w:val="002D61C6"/>
    <w:rsid w:val="002D63C8"/>
    <w:rsid w:val="002E0C6B"/>
    <w:rsid w:val="002E1888"/>
    <w:rsid w:val="002E278C"/>
    <w:rsid w:val="002E3B8F"/>
    <w:rsid w:val="002E5DD7"/>
    <w:rsid w:val="002E6F7E"/>
    <w:rsid w:val="002E7D1B"/>
    <w:rsid w:val="002F1CB9"/>
    <w:rsid w:val="002F20AC"/>
    <w:rsid w:val="002F34A2"/>
    <w:rsid w:val="002F3ED2"/>
    <w:rsid w:val="002F4301"/>
    <w:rsid w:val="002F6243"/>
    <w:rsid w:val="002F66E5"/>
    <w:rsid w:val="002F68DA"/>
    <w:rsid w:val="003012FA"/>
    <w:rsid w:val="0030231C"/>
    <w:rsid w:val="00302794"/>
    <w:rsid w:val="00303B7C"/>
    <w:rsid w:val="00306466"/>
    <w:rsid w:val="00306842"/>
    <w:rsid w:val="003072AB"/>
    <w:rsid w:val="00307436"/>
    <w:rsid w:val="00307693"/>
    <w:rsid w:val="00307E2A"/>
    <w:rsid w:val="003175A0"/>
    <w:rsid w:val="0032014B"/>
    <w:rsid w:val="00321689"/>
    <w:rsid w:val="00323EE7"/>
    <w:rsid w:val="003255A1"/>
    <w:rsid w:val="003260A6"/>
    <w:rsid w:val="00326550"/>
    <w:rsid w:val="003274A5"/>
    <w:rsid w:val="00327CBF"/>
    <w:rsid w:val="003314A5"/>
    <w:rsid w:val="00332571"/>
    <w:rsid w:val="00333439"/>
    <w:rsid w:val="0033481D"/>
    <w:rsid w:val="0033572C"/>
    <w:rsid w:val="0033582D"/>
    <w:rsid w:val="00335D05"/>
    <w:rsid w:val="00337486"/>
    <w:rsid w:val="00337C17"/>
    <w:rsid w:val="003403C1"/>
    <w:rsid w:val="00341029"/>
    <w:rsid w:val="00345C31"/>
    <w:rsid w:val="00350340"/>
    <w:rsid w:val="00350EAB"/>
    <w:rsid w:val="0035226B"/>
    <w:rsid w:val="003529CE"/>
    <w:rsid w:val="00355E74"/>
    <w:rsid w:val="00360EC7"/>
    <w:rsid w:val="003617CD"/>
    <w:rsid w:val="00363452"/>
    <w:rsid w:val="0036768A"/>
    <w:rsid w:val="00367B6C"/>
    <w:rsid w:val="00372998"/>
    <w:rsid w:val="00374296"/>
    <w:rsid w:val="0037429C"/>
    <w:rsid w:val="0037430A"/>
    <w:rsid w:val="00377F38"/>
    <w:rsid w:val="0038093D"/>
    <w:rsid w:val="0038123A"/>
    <w:rsid w:val="00382582"/>
    <w:rsid w:val="00383B12"/>
    <w:rsid w:val="00384EBE"/>
    <w:rsid w:val="003853D2"/>
    <w:rsid w:val="00386D01"/>
    <w:rsid w:val="00386FAB"/>
    <w:rsid w:val="00390AE8"/>
    <w:rsid w:val="0039225E"/>
    <w:rsid w:val="00392418"/>
    <w:rsid w:val="003927E9"/>
    <w:rsid w:val="00392D22"/>
    <w:rsid w:val="00392F25"/>
    <w:rsid w:val="003940C4"/>
    <w:rsid w:val="003A1E50"/>
    <w:rsid w:val="003A581F"/>
    <w:rsid w:val="003A6CA0"/>
    <w:rsid w:val="003A74CA"/>
    <w:rsid w:val="003A7B28"/>
    <w:rsid w:val="003B0D3C"/>
    <w:rsid w:val="003B2679"/>
    <w:rsid w:val="003B26E0"/>
    <w:rsid w:val="003B285D"/>
    <w:rsid w:val="003B498F"/>
    <w:rsid w:val="003B6188"/>
    <w:rsid w:val="003B746F"/>
    <w:rsid w:val="003C1942"/>
    <w:rsid w:val="003C1A16"/>
    <w:rsid w:val="003C3F1D"/>
    <w:rsid w:val="003C5242"/>
    <w:rsid w:val="003C6BE6"/>
    <w:rsid w:val="003C6C00"/>
    <w:rsid w:val="003C780A"/>
    <w:rsid w:val="003D1545"/>
    <w:rsid w:val="003D1BED"/>
    <w:rsid w:val="003D1C31"/>
    <w:rsid w:val="003D2959"/>
    <w:rsid w:val="003D2BDC"/>
    <w:rsid w:val="003D3422"/>
    <w:rsid w:val="003D6423"/>
    <w:rsid w:val="003D6A06"/>
    <w:rsid w:val="003E0724"/>
    <w:rsid w:val="003E2737"/>
    <w:rsid w:val="003E29A3"/>
    <w:rsid w:val="003E6850"/>
    <w:rsid w:val="003E7CFB"/>
    <w:rsid w:val="003F40B6"/>
    <w:rsid w:val="003F6CE5"/>
    <w:rsid w:val="004003C9"/>
    <w:rsid w:val="00400622"/>
    <w:rsid w:val="0040073D"/>
    <w:rsid w:val="00401F42"/>
    <w:rsid w:val="00402F83"/>
    <w:rsid w:val="00406FFB"/>
    <w:rsid w:val="004112B3"/>
    <w:rsid w:val="00412FF7"/>
    <w:rsid w:val="00413C62"/>
    <w:rsid w:val="00415062"/>
    <w:rsid w:val="004154D2"/>
    <w:rsid w:val="00417823"/>
    <w:rsid w:val="00420BE9"/>
    <w:rsid w:val="004218D3"/>
    <w:rsid w:val="00422232"/>
    <w:rsid w:val="004236EF"/>
    <w:rsid w:val="00424927"/>
    <w:rsid w:val="00425F9C"/>
    <w:rsid w:val="00430C4F"/>
    <w:rsid w:val="0044073C"/>
    <w:rsid w:val="00440855"/>
    <w:rsid w:val="00440EA2"/>
    <w:rsid w:val="004420A5"/>
    <w:rsid w:val="00443AB4"/>
    <w:rsid w:val="004464EA"/>
    <w:rsid w:val="00447FA1"/>
    <w:rsid w:val="0045091D"/>
    <w:rsid w:val="0045147C"/>
    <w:rsid w:val="00452B7D"/>
    <w:rsid w:val="00453845"/>
    <w:rsid w:val="00455AD1"/>
    <w:rsid w:val="00455F14"/>
    <w:rsid w:val="004574DC"/>
    <w:rsid w:val="00463CED"/>
    <w:rsid w:val="004666C1"/>
    <w:rsid w:val="00473083"/>
    <w:rsid w:val="004739E2"/>
    <w:rsid w:val="0047441F"/>
    <w:rsid w:val="00474C88"/>
    <w:rsid w:val="0047508E"/>
    <w:rsid w:val="004753D9"/>
    <w:rsid w:val="00477783"/>
    <w:rsid w:val="00477EBB"/>
    <w:rsid w:val="0048107F"/>
    <w:rsid w:val="00483355"/>
    <w:rsid w:val="00485DFC"/>
    <w:rsid w:val="004865AB"/>
    <w:rsid w:val="004941D1"/>
    <w:rsid w:val="0049471F"/>
    <w:rsid w:val="00494D1F"/>
    <w:rsid w:val="0049511B"/>
    <w:rsid w:val="004955A5"/>
    <w:rsid w:val="00495860"/>
    <w:rsid w:val="004958F1"/>
    <w:rsid w:val="004976C0"/>
    <w:rsid w:val="004A4B2A"/>
    <w:rsid w:val="004A605F"/>
    <w:rsid w:val="004A651C"/>
    <w:rsid w:val="004A6C5A"/>
    <w:rsid w:val="004B0350"/>
    <w:rsid w:val="004B30A1"/>
    <w:rsid w:val="004B381A"/>
    <w:rsid w:val="004B6CE4"/>
    <w:rsid w:val="004C19C6"/>
    <w:rsid w:val="004C32FE"/>
    <w:rsid w:val="004C3D82"/>
    <w:rsid w:val="004C5383"/>
    <w:rsid w:val="004C6319"/>
    <w:rsid w:val="004D034C"/>
    <w:rsid w:val="004D0B5F"/>
    <w:rsid w:val="004D0CA2"/>
    <w:rsid w:val="004D11A1"/>
    <w:rsid w:val="004D32AE"/>
    <w:rsid w:val="004D456B"/>
    <w:rsid w:val="004D5676"/>
    <w:rsid w:val="004D64BB"/>
    <w:rsid w:val="004D681C"/>
    <w:rsid w:val="004E1A02"/>
    <w:rsid w:val="004E1F60"/>
    <w:rsid w:val="004E40F3"/>
    <w:rsid w:val="004F03CA"/>
    <w:rsid w:val="004F4328"/>
    <w:rsid w:val="0050010E"/>
    <w:rsid w:val="00500E9D"/>
    <w:rsid w:val="005032DB"/>
    <w:rsid w:val="00504514"/>
    <w:rsid w:val="00506170"/>
    <w:rsid w:val="0051034F"/>
    <w:rsid w:val="0051149F"/>
    <w:rsid w:val="00512DF3"/>
    <w:rsid w:val="00514822"/>
    <w:rsid w:val="00514CC4"/>
    <w:rsid w:val="00515DD8"/>
    <w:rsid w:val="00516F4A"/>
    <w:rsid w:val="00517AF2"/>
    <w:rsid w:val="00520772"/>
    <w:rsid w:val="0052123F"/>
    <w:rsid w:val="005239E7"/>
    <w:rsid w:val="005268B4"/>
    <w:rsid w:val="00526B25"/>
    <w:rsid w:val="005277BF"/>
    <w:rsid w:val="00527965"/>
    <w:rsid w:val="0053006A"/>
    <w:rsid w:val="005301B3"/>
    <w:rsid w:val="00530D00"/>
    <w:rsid w:val="005329C1"/>
    <w:rsid w:val="005336D0"/>
    <w:rsid w:val="00533B47"/>
    <w:rsid w:val="00534424"/>
    <w:rsid w:val="00536351"/>
    <w:rsid w:val="00536CA3"/>
    <w:rsid w:val="005372CF"/>
    <w:rsid w:val="0053798A"/>
    <w:rsid w:val="00540942"/>
    <w:rsid w:val="005409B2"/>
    <w:rsid w:val="0054120D"/>
    <w:rsid w:val="00541EF1"/>
    <w:rsid w:val="0054316E"/>
    <w:rsid w:val="00543BBF"/>
    <w:rsid w:val="00544FA7"/>
    <w:rsid w:val="00546B25"/>
    <w:rsid w:val="00546B42"/>
    <w:rsid w:val="0055100E"/>
    <w:rsid w:val="005521C2"/>
    <w:rsid w:val="005535F6"/>
    <w:rsid w:val="0055479E"/>
    <w:rsid w:val="00557274"/>
    <w:rsid w:val="00557575"/>
    <w:rsid w:val="00560194"/>
    <w:rsid w:val="005613E6"/>
    <w:rsid w:val="00562AA8"/>
    <w:rsid w:val="005643B0"/>
    <w:rsid w:val="00564EB2"/>
    <w:rsid w:val="0056618C"/>
    <w:rsid w:val="005702A4"/>
    <w:rsid w:val="00570E92"/>
    <w:rsid w:val="00572130"/>
    <w:rsid w:val="00572B48"/>
    <w:rsid w:val="00574475"/>
    <w:rsid w:val="00576405"/>
    <w:rsid w:val="00577621"/>
    <w:rsid w:val="00580360"/>
    <w:rsid w:val="0058148B"/>
    <w:rsid w:val="005833C6"/>
    <w:rsid w:val="005856C2"/>
    <w:rsid w:val="00586E0F"/>
    <w:rsid w:val="0059173D"/>
    <w:rsid w:val="00591F7B"/>
    <w:rsid w:val="00592992"/>
    <w:rsid w:val="00593005"/>
    <w:rsid w:val="00594F20"/>
    <w:rsid w:val="00596314"/>
    <w:rsid w:val="005A0745"/>
    <w:rsid w:val="005A28D7"/>
    <w:rsid w:val="005A433A"/>
    <w:rsid w:val="005A52F7"/>
    <w:rsid w:val="005A63F7"/>
    <w:rsid w:val="005B0711"/>
    <w:rsid w:val="005B1701"/>
    <w:rsid w:val="005B178C"/>
    <w:rsid w:val="005B2D56"/>
    <w:rsid w:val="005B2E3E"/>
    <w:rsid w:val="005B3070"/>
    <w:rsid w:val="005B3087"/>
    <w:rsid w:val="005B3185"/>
    <w:rsid w:val="005B3EBF"/>
    <w:rsid w:val="005B40D0"/>
    <w:rsid w:val="005B45AD"/>
    <w:rsid w:val="005B4BA8"/>
    <w:rsid w:val="005B7771"/>
    <w:rsid w:val="005C0B26"/>
    <w:rsid w:val="005C1398"/>
    <w:rsid w:val="005C14BB"/>
    <w:rsid w:val="005C1B76"/>
    <w:rsid w:val="005C275A"/>
    <w:rsid w:val="005C447F"/>
    <w:rsid w:val="005C4E3D"/>
    <w:rsid w:val="005C53E5"/>
    <w:rsid w:val="005C55F6"/>
    <w:rsid w:val="005C5A7C"/>
    <w:rsid w:val="005C7C87"/>
    <w:rsid w:val="005D332D"/>
    <w:rsid w:val="005D34D2"/>
    <w:rsid w:val="005D3B9D"/>
    <w:rsid w:val="005D3DA5"/>
    <w:rsid w:val="005D7E9A"/>
    <w:rsid w:val="005E07C4"/>
    <w:rsid w:val="005E0979"/>
    <w:rsid w:val="005E1074"/>
    <w:rsid w:val="005E1187"/>
    <w:rsid w:val="005E1AFD"/>
    <w:rsid w:val="005E3550"/>
    <w:rsid w:val="005E37F2"/>
    <w:rsid w:val="005E62F1"/>
    <w:rsid w:val="005E7AFE"/>
    <w:rsid w:val="005F1A52"/>
    <w:rsid w:val="005F1F1E"/>
    <w:rsid w:val="005F6037"/>
    <w:rsid w:val="005F669F"/>
    <w:rsid w:val="005F67B9"/>
    <w:rsid w:val="005F797C"/>
    <w:rsid w:val="006018A0"/>
    <w:rsid w:val="00601A10"/>
    <w:rsid w:val="00602BD9"/>
    <w:rsid w:val="00604C0D"/>
    <w:rsid w:val="00606E2F"/>
    <w:rsid w:val="00607C9F"/>
    <w:rsid w:val="00610785"/>
    <w:rsid w:val="006117CA"/>
    <w:rsid w:val="006120E6"/>
    <w:rsid w:val="00612201"/>
    <w:rsid w:val="00612A66"/>
    <w:rsid w:val="00616A56"/>
    <w:rsid w:val="00621291"/>
    <w:rsid w:val="006219F6"/>
    <w:rsid w:val="00627E56"/>
    <w:rsid w:val="006300B6"/>
    <w:rsid w:val="00631B4B"/>
    <w:rsid w:val="00632220"/>
    <w:rsid w:val="00634739"/>
    <w:rsid w:val="0064242C"/>
    <w:rsid w:val="00643DA0"/>
    <w:rsid w:val="006454D2"/>
    <w:rsid w:val="006460AE"/>
    <w:rsid w:val="00652B09"/>
    <w:rsid w:val="0065439A"/>
    <w:rsid w:val="00654BBE"/>
    <w:rsid w:val="00656024"/>
    <w:rsid w:val="00657F36"/>
    <w:rsid w:val="00661019"/>
    <w:rsid w:val="00670C27"/>
    <w:rsid w:val="006723A3"/>
    <w:rsid w:val="00672EF4"/>
    <w:rsid w:val="006732B7"/>
    <w:rsid w:val="00673F71"/>
    <w:rsid w:val="00674A17"/>
    <w:rsid w:val="00674AE3"/>
    <w:rsid w:val="00677FCF"/>
    <w:rsid w:val="00680FD5"/>
    <w:rsid w:val="00682035"/>
    <w:rsid w:val="0068398F"/>
    <w:rsid w:val="006855F0"/>
    <w:rsid w:val="00690C1F"/>
    <w:rsid w:val="00691307"/>
    <w:rsid w:val="0069174D"/>
    <w:rsid w:val="00692BFF"/>
    <w:rsid w:val="006944D7"/>
    <w:rsid w:val="00696B0F"/>
    <w:rsid w:val="00696E8D"/>
    <w:rsid w:val="006A05A2"/>
    <w:rsid w:val="006A1ECD"/>
    <w:rsid w:val="006A23A2"/>
    <w:rsid w:val="006A44E5"/>
    <w:rsid w:val="006A4665"/>
    <w:rsid w:val="006A5B90"/>
    <w:rsid w:val="006A5E9D"/>
    <w:rsid w:val="006A6D0D"/>
    <w:rsid w:val="006B0B1D"/>
    <w:rsid w:val="006B0DEA"/>
    <w:rsid w:val="006B20D2"/>
    <w:rsid w:val="006B2951"/>
    <w:rsid w:val="006B5458"/>
    <w:rsid w:val="006B5D87"/>
    <w:rsid w:val="006B68D8"/>
    <w:rsid w:val="006C0C70"/>
    <w:rsid w:val="006C3166"/>
    <w:rsid w:val="006D07B0"/>
    <w:rsid w:val="006D0A06"/>
    <w:rsid w:val="006D2E34"/>
    <w:rsid w:val="006D3DFE"/>
    <w:rsid w:val="006D5DC5"/>
    <w:rsid w:val="006D6B84"/>
    <w:rsid w:val="006E1CF5"/>
    <w:rsid w:val="006E26F6"/>
    <w:rsid w:val="006E4F4D"/>
    <w:rsid w:val="006E5516"/>
    <w:rsid w:val="006E5D07"/>
    <w:rsid w:val="006E6842"/>
    <w:rsid w:val="006F20E2"/>
    <w:rsid w:val="006F493E"/>
    <w:rsid w:val="007012DC"/>
    <w:rsid w:val="00701321"/>
    <w:rsid w:val="00703812"/>
    <w:rsid w:val="0070589A"/>
    <w:rsid w:val="00705A3D"/>
    <w:rsid w:val="00705CF6"/>
    <w:rsid w:val="00707026"/>
    <w:rsid w:val="00707F0B"/>
    <w:rsid w:val="00710C9C"/>
    <w:rsid w:val="007120EB"/>
    <w:rsid w:val="007176E4"/>
    <w:rsid w:val="0071788B"/>
    <w:rsid w:val="007202CA"/>
    <w:rsid w:val="0072117F"/>
    <w:rsid w:val="007227DD"/>
    <w:rsid w:val="0072304A"/>
    <w:rsid w:val="00727D2F"/>
    <w:rsid w:val="0073053F"/>
    <w:rsid w:val="007312B6"/>
    <w:rsid w:val="007313AF"/>
    <w:rsid w:val="007327A8"/>
    <w:rsid w:val="00732B4F"/>
    <w:rsid w:val="00732D2A"/>
    <w:rsid w:val="007335CE"/>
    <w:rsid w:val="00733859"/>
    <w:rsid w:val="00733EEB"/>
    <w:rsid w:val="00734A97"/>
    <w:rsid w:val="007355DC"/>
    <w:rsid w:val="00735EA0"/>
    <w:rsid w:val="00736DC5"/>
    <w:rsid w:val="00737872"/>
    <w:rsid w:val="00737D7E"/>
    <w:rsid w:val="007401B4"/>
    <w:rsid w:val="00742812"/>
    <w:rsid w:val="00742DCC"/>
    <w:rsid w:val="0074339C"/>
    <w:rsid w:val="00743E76"/>
    <w:rsid w:val="007445FA"/>
    <w:rsid w:val="0074490F"/>
    <w:rsid w:val="00745E71"/>
    <w:rsid w:val="00747C1C"/>
    <w:rsid w:val="00750CC5"/>
    <w:rsid w:val="00757187"/>
    <w:rsid w:val="007577AE"/>
    <w:rsid w:val="007579F7"/>
    <w:rsid w:val="00763D45"/>
    <w:rsid w:val="00765899"/>
    <w:rsid w:val="007669BE"/>
    <w:rsid w:val="00766B4A"/>
    <w:rsid w:val="007675F0"/>
    <w:rsid w:val="00771D86"/>
    <w:rsid w:val="00772B87"/>
    <w:rsid w:val="00772F19"/>
    <w:rsid w:val="0077353B"/>
    <w:rsid w:val="00775565"/>
    <w:rsid w:val="00781C9D"/>
    <w:rsid w:val="0078481B"/>
    <w:rsid w:val="00785177"/>
    <w:rsid w:val="00786C1B"/>
    <w:rsid w:val="00792624"/>
    <w:rsid w:val="00794BA4"/>
    <w:rsid w:val="00794D86"/>
    <w:rsid w:val="00794EC4"/>
    <w:rsid w:val="00796220"/>
    <w:rsid w:val="007972FE"/>
    <w:rsid w:val="007A170B"/>
    <w:rsid w:val="007A1AD6"/>
    <w:rsid w:val="007A3837"/>
    <w:rsid w:val="007A5821"/>
    <w:rsid w:val="007A73F8"/>
    <w:rsid w:val="007A7E6F"/>
    <w:rsid w:val="007B27E3"/>
    <w:rsid w:val="007B3E59"/>
    <w:rsid w:val="007B4B80"/>
    <w:rsid w:val="007B6061"/>
    <w:rsid w:val="007B6427"/>
    <w:rsid w:val="007B6B52"/>
    <w:rsid w:val="007B6EDD"/>
    <w:rsid w:val="007C0758"/>
    <w:rsid w:val="007C4BA7"/>
    <w:rsid w:val="007D0F8C"/>
    <w:rsid w:val="007D5C36"/>
    <w:rsid w:val="007D76B1"/>
    <w:rsid w:val="007E1145"/>
    <w:rsid w:val="007E17C1"/>
    <w:rsid w:val="007E219C"/>
    <w:rsid w:val="007E485E"/>
    <w:rsid w:val="007E76F7"/>
    <w:rsid w:val="007F15FD"/>
    <w:rsid w:val="007F2C91"/>
    <w:rsid w:val="007F45AA"/>
    <w:rsid w:val="007F50D4"/>
    <w:rsid w:val="007F5AEB"/>
    <w:rsid w:val="007F5EB3"/>
    <w:rsid w:val="007F63B3"/>
    <w:rsid w:val="007F6589"/>
    <w:rsid w:val="007F688D"/>
    <w:rsid w:val="00800B98"/>
    <w:rsid w:val="008025E8"/>
    <w:rsid w:val="00802C53"/>
    <w:rsid w:val="0080572A"/>
    <w:rsid w:val="008072DE"/>
    <w:rsid w:val="008073FA"/>
    <w:rsid w:val="00811027"/>
    <w:rsid w:val="008128E8"/>
    <w:rsid w:val="008129B9"/>
    <w:rsid w:val="00813479"/>
    <w:rsid w:val="00814901"/>
    <w:rsid w:val="00815076"/>
    <w:rsid w:val="00816B21"/>
    <w:rsid w:val="008203E3"/>
    <w:rsid w:val="00820851"/>
    <w:rsid w:val="008210E3"/>
    <w:rsid w:val="008219E5"/>
    <w:rsid w:val="008224EE"/>
    <w:rsid w:val="00824A23"/>
    <w:rsid w:val="00825EA6"/>
    <w:rsid w:val="00825FED"/>
    <w:rsid w:val="008308EA"/>
    <w:rsid w:val="00832DE9"/>
    <w:rsid w:val="00833C29"/>
    <w:rsid w:val="00834065"/>
    <w:rsid w:val="00834209"/>
    <w:rsid w:val="00835929"/>
    <w:rsid w:val="00841333"/>
    <w:rsid w:val="008426C1"/>
    <w:rsid w:val="0084289B"/>
    <w:rsid w:val="00843065"/>
    <w:rsid w:val="008503BA"/>
    <w:rsid w:val="00850EA4"/>
    <w:rsid w:val="008531E2"/>
    <w:rsid w:val="00853269"/>
    <w:rsid w:val="008539C9"/>
    <w:rsid w:val="00854636"/>
    <w:rsid w:val="00856DD7"/>
    <w:rsid w:val="00857A37"/>
    <w:rsid w:val="00857AAB"/>
    <w:rsid w:val="00857EBD"/>
    <w:rsid w:val="0086176F"/>
    <w:rsid w:val="00861905"/>
    <w:rsid w:val="0086340A"/>
    <w:rsid w:val="008638A1"/>
    <w:rsid w:val="008644CD"/>
    <w:rsid w:val="00864C75"/>
    <w:rsid w:val="0086570B"/>
    <w:rsid w:val="0086636E"/>
    <w:rsid w:val="00866FD0"/>
    <w:rsid w:val="0086706E"/>
    <w:rsid w:val="0086799A"/>
    <w:rsid w:val="008700EB"/>
    <w:rsid w:val="00876DC4"/>
    <w:rsid w:val="00876EF1"/>
    <w:rsid w:val="00877956"/>
    <w:rsid w:val="00880298"/>
    <w:rsid w:val="00882CB8"/>
    <w:rsid w:val="00883037"/>
    <w:rsid w:val="008904FD"/>
    <w:rsid w:val="00890A41"/>
    <w:rsid w:val="008914DE"/>
    <w:rsid w:val="00891971"/>
    <w:rsid w:val="00893194"/>
    <w:rsid w:val="008933BA"/>
    <w:rsid w:val="00893431"/>
    <w:rsid w:val="008955D1"/>
    <w:rsid w:val="008974D9"/>
    <w:rsid w:val="00897EC2"/>
    <w:rsid w:val="008A30DA"/>
    <w:rsid w:val="008A434B"/>
    <w:rsid w:val="008A4EA7"/>
    <w:rsid w:val="008A67DB"/>
    <w:rsid w:val="008A6C15"/>
    <w:rsid w:val="008B0C4B"/>
    <w:rsid w:val="008B137C"/>
    <w:rsid w:val="008B1850"/>
    <w:rsid w:val="008B61E0"/>
    <w:rsid w:val="008B7E59"/>
    <w:rsid w:val="008C19C7"/>
    <w:rsid w:val="008C22D4"/>
    <w:rsid w:val="008C3364"/>
    <w:rsid w:val="008C5745"/>
    <w:rsid w:val="008C7CAE"/>
    <w:rsid w:val="008C7EB8"/>
    <w:rsid w:val="008D2710"/>
    <w:rsid w:val="008D285B"/>
    <w:rsid w:val="008D2C46"/>
    <w:rsid w:val="008D3439"/>
    <w:rsid w:val="008E0A42"/>
    <w:rsid w:val="008E153A"/>
    <w:rsid w:val="008E1D38"/>
    <w:rsid w:val="008E48D2"/>
    <w:rsid w:val="008E4A31"/>
    <w:rsid w:val="008E5325"/>
    <w:rsid w:val="008E5EB5"/>
    <w:rsid w:val="008E6EC1"/>
    <w:rsid w:val="008E769F"/>
    <w:rsid w:val="008F11D6"/>
    <w:rsid w:val="008F1524"/>
    <w:rsid w:val="008F1529"/>
    <w:rsid w:val="008F1C29"/>
    <w:rsid w:val="008F5EC4"/>
    <w:rsid w:val="008F685F"/>
    <w:rsid w:val="008F7F02"/>
    <w:rsid w:val="00901D05"/>
    <w:rsid w:val="00902B05"/>
    <w:rsid w:val="009052AA"/>
    <w:rsid w:val="009060A1"/>
    <w:rsid w:val="009100C4"/>
    <w:rsid w:val="00912325"/>
    <w:rsid w:val="0091258C"/>
    <w:rsid w:val="0091374D"/>
    <w:rsid w:val="00923111"/>
    <w:rsid w:val="00923C9D"/>
    <w:rsid w:val="00925E27"/>
    <w:rsid w:val="00926DC4"/>
    <w:rsid w:val="00927794"/>
    <w:rsid w:val="00931C1F"/>
    <w:rsid w:val="00940526"/>
    <w:rsid w:val="00941687"/>
    <w:rsid w:val="009432E1"/>
    <w:rsid w:val="009452CF"/>
    <w:rsid w:val="00946992"/>
    <w:rsid w:val="00950414"/>
    <w:rsid w:val="009511C2"/>
    <w:rsid w:val="009520C5"/>
    <w:rsid w:val="009552E2"/>
    <w:rsid w:val="009570B3"/>
    <w:rsid w:val="00957BF9"/>
    <w:rsid w:val="00960BE1"/>
    <w:rsid w:val="00961C2C"/>
    <w:rsid w:val="009628CB"/>
    <w:rsid w:val="00970754"/>
    <w:rsid w:val="009717A0"/>
    <w:rsid w:val="009736ED"/>
    <w:rsid w:val="00974F3E"/>
    <w:rsid w:val="00975B3F"/>
    <w:rsid w:val="0098026A"/>
    <w:rsid w:val="009834C8"/>
    <w:rsid w:val="00985257"/>
    <w:rsid w:val="009902D1"/>
    <w:rsid w:val="0099057B"/>
    <w:rsid w:val="0099212A"/>
    <w:rsid w:val="0099333E"/>
    <w:rsid w:val="009A2947"/>
    <w:rsid w:val="009A3464"/>
    <w:rsid w:val="009A5414"/>
    <w:rsid w:val="009A5E9B"/>
    <w:rsid w:val="009B0430"/>
    <w:rsid w:val="009B17A4"/>
    <w:rsid w:val="009B4F14"/>
    <w:rsid w:val="009B5325"/>
    <w:rsid w:val="009C1F64"/>
    <w:rsid w:val="009C2296"/>
    <w:rsid w:val="009C2BF4"/>
    <w:rsid w:val="009C32A0"/>
    <w:rsid w:val="009C69F2"/>
    <w:rsid w:val="009D4C75"/>
    <w:rsid w:val="009D55B7"/>
    <w:rsid w:val="009D5E52"/>
    <w:rsid w:val="009D7153"/>
    <w:rsid w:val="009D7834"/>
    <w:rsid w:val="009D7BFF"/>
    <w:rsid w:val="009E08FF"/>
    <w:rsid w:val="009E2D7C"/>
    <w:rsid w:val="009E3CB0"/>
    <w:rsid w:val="009E41B8"/>
    <w:rsid w:val="009E50C9"/>
    <w:rsid w:val="009E50F1"/>
    <w:rsid w:val="009F1084"/>
    <w:rsid w:val="009F50F6"/>
    <w:rsid w:val="009F55B5"/>
    <w:rsid w:val="009F55D2"/>
    <w:rsid w:val="009F63D2"/>
    <w:rsid w:val="009F6441"/>
    <w:rsid w:val="009F70B6"/>
    <w:rsid w:val="00A01A20"/>
    <w:rsid w:val="00A02EAC"/>
    <w:rsid w:val="00A03995"/>
    <w:rsid w:val="00A03D8D"/>
    <w:rsid w:val="00A04C9B"/>
    <w:rsid w:val="00A1155B"/>
    <w:rsid w:val="00A12435"/>
    <w:rsid w:val="00A13CB6"/>
    <w:rsid w:val="00A147D9"/>
    <w:rsid w:val="00A152A9"/>
    <w:rsid w:val="00A1558D"/>
    <w:rsid w:val="00A2406B"/>
    <w:rsid w:val="00A25B15"/>
    <w:rsid w:val="00A25F94"/>
    <w:rsid w:val="00A27321"/>
    <w:rsid w:val="00A273D4"/>
    <w:rsid w:val="00A33A9F"/>
    <w:rsid w:val="00A340F4"/>
    <w:rsid w:val="00A34FBD"/>
    <w:rsid w:val="00A35466"/>
    <w:rsid w:val="00A37FFB"/>
    <w:rsid w:val="00A40F4C"/>
    <w:rsid w:val="00A41181"/>
    <w:rsid w:val="00A44A4F"/>
    <w:rsid w:val="00A533F6"/>
    <w:rsid w:val="00A61018"/>
    <w:rsid w:val="00A64601"/>
    <w:rsid w:val="00A649B8"/>
    <w:rsid w:val="00A65041"/>
    <w:rsid w:val="00A65D2F"/>
    <w:rsid w:val="00A6737F"/>
    <w:rsid w:val="00A67636"/>
    <w:rsid w:val="00A67A4F"/>
    <w:rsid w:val="00A70C04"/>
    <w:rsid w:val="00A71942"/>
    <w:rsid w:val="00A72543"/>
    <w:rsid w:val="00A736B6"/>
    <w:rsid w:val="00A73901"/>
    <w:rsid w:val="00A7565F"/>
    <w:rsid w:val="00A7584E"/>
    <w:rsid w:val="00A75A7B"/>
    <w:rsid w:val="00A764D6"/>
    <w:rsid w:val="00A76B91"/>
    <w:rsid w:val="00A778EC"/>
    <w:rsid w:val="00A82376"/>
    <w:rsid w:val="00A836E5"/>
    <w:rsid w:val="00A83B04"/>
    <w:rsid w:val="00A84127"/>
    <w:rsid w:val="00A85086"/>
    <w:rsid w:val="00A85CA9"/>
    <w:rsid w:val="00A861F5"/>
    <w:rsid w:val="00A86868"/>
    <w:rsid w:val="00A86D85"/>
    <w:rsid w:val="00A87D91"/>
    <w:rsid w:val="00A9022E"/>
    <w:rsid w:val="00A912A8"/>
    <w:rsid w:val="00A92113"/>
    <w:rsid w:val="00A944C4"/>
    <w:rsid w:val="00A97395"/>
    <w:rsid w:val="00AA0963"/>
    <w:rsid w:val="00AA1156"/>
    <w:rsid w:val="00AA1946"/>
    <w:rsid w:val="00AA1DCE"/>
    <w:rsid w:val="00AA57BC"/>
    <w:rsid w:val="00AA58FA"/>
    <w:rsid w:val="00AA7CA8"/>
    <w:rsid w:val="00AB040B"/>
    <w:rsid w:val="00AB092C"/>
    <w:rsid w:val="00AB109F"/>
    <w:rsid w:val="00AB1BF0"/>
    <w:rsid w:val="00AB2165"/>
    <w:rsid w:val="00AB2429"/>
    <w:rsid w:val="00AB2524"/>
    <w:rsid w:val="00AB28DB"/>
    <w:rsid w:val="00AB2C13"/>
    <w:rsid w:val="00AB2F95"/>
    <w:rsid w:val="00AB457A"/>
    <w:rsid w:val="00AB46CD"/>
    <w:rsid w:val="00AC0315"/>
    <w:rsid w:val="00AC0419"/>
    <w:rsid w:val="00AC1B71"/>
    <w:rsid w:val="00AC4580"/>
    <w:rsid w:val="00AC51CC"/>
    <w:rsid w:val="00AC5979"/>
    <w:rsid w:val="00AC73F8"/>
    <w:rsid w:val="00AD04ED"/>
    <w:rsid w:val="00AD3128"/>
    <w:rsid w:val="00AD3D9A"/>
    <w:rsid w:val="00AD5276"/>
    <w:rsid w:val="00AD55E0"/>
    <w:rsid w:val="00AD68E1"/>
    <w:rsid w:val="00AD7100"/>
    <w:rsid w:val="00AE0D50"/>
    <w:rsid w:val="00AE284B"/>
    <w:rsid w:val="00AE39C7"/>
    <w:rsid w:val="00AE47EB"/>
    <w:rsid w:val="00AE4E8A"/>
    <w:rsid w:val="00AE5499"/>
    <w:rsid w:val="00AE5CCE"/>
    <w:rsid w:val="00AE692B"/>
    <w:rsid w:val="00AF1D80"/>
    <w:rsid w:val="00AF23BF"/>
    <w:rsid w:val="00AF3457"/>
    <w:rsid w:val="00AF3751"/>
    <w:rsid w:val="00AF3796"/>
    <w:rsid w:val="00AF4172"/>
    <w:rsid w:val="00AF455B"/>
    <w:rsid w:val="00AF780E"/>
    <w:rsid w:val="00B00364"/>
    <w:rsid w:val="00B00954"/>
    <w:rsid w:val="00B04AD9"/>
    <w:rsid w:val="00B074C3"/>
    <w:rsid w:val="00B10AD1"/>
    <w:rsid w:val="00B11005"/>
    <w:rsid w:val="00B12E57"/>
    <w:rsid w:val="00B14E96"/>
    <w:rsid w:val="00B15D91"/>
    <w:rsid w:val="00B208A5"/>
    <w:rsid w:val="00B22251"/>
    <w:rsid w:val="00B22EA1"/>
    <w:rsid w:val="00B232D2"/>
    <w:rsid w:val="00B24CD2"/>
    <w:rsid w:val="00B26532"/>
    <w:rsid w:val="00B27912"/>
    <w:rsid w:val="00B27AF7"/>
    <w:rsid w:val="00B303DA"/>
    <w:rsid w:val="00B33822"/>
    <w:rsid w:val="00B3714A"/>
    <w:rsid w:val="00B3760C"/>
    <w:rsid w:val="00B3764D"/>
    <w:rsid w:val="00B40243"/>
    <w:rsid w:val="00B4154D"/>
    <w:rsid w:val="00B41A91"/>
    <w:rsid w:val="00B41BA5"/>
    <w:rsid w:val="00B4292E"/>
    <w:rsid w:val="00B44112"/>
    <w:rsid w:val="00B45F85"/>
    <w:rsid w:val="00B46ADA"/>
    <w:rsid w:val="00B470B9"/>
    <w:rsid w:val="00B47432"/>
    <w:rsid w:val="00B50440"/>
    <w:rsid w:val="00B53EA7"/>
    <w:rsid w:val="00B60A33"/>
    <w:rsid w:val="00B62871"/>
    <w:rsid w:val="00B62CDD"/>
    <w:rsid w:val="00B63325"/>
    <w:rsid w:val="00B64A3C"/>
    <w:rsid w:val="00B660D0"/>
    <w:rsid w:val="00B6754F"/>
    <w:rsid w:val="00B67A90"/>
    <w:rsid w:val="00B67F79"/>
    <w:rsid w:val="00B714D4"/>
    <w:rsid w:val="00B73915"/>
    <w:rsid w:val="00B75F2C"/>
    <w:rsid w:val="00B7604E"/>
    <w:rsid w:val="00B800B5"/>
    <w:rsid w:val="00B804B5"/>
    <w:rsid w:val="00B80541"/>
    <w:rsid w:val="00B82880"/>
    <w:rsid w:val="00B82C18"/>
    <w:rsid w:val="00B82D6C"/>
    <w:rsid w:val="00B83D20"/>
    <w:rsid w:val="00B86483"/>
    <w:rsid w:val="00B91A6A"/>
    <w:rsid w:val="00B92B5B"/>
    <w:rsid w:val="00B945C0"/>
    <w:rsid w:val="00B94B3A"/>
    <w:rsid w:val="00BA0D66"/>
    <w:rsid w:val="00BA1950"/>
    <w:rsid w:val="00BA3E3B"/>
    <w:rsid w:val="00BA563A"/>
    <w:rsid w:val="00BA58AC"/>
    <w:rsid w:val="00BA5FF4"/>
    <w:rsid w:val="00BB1EEE"/>
    <w:rsid w:val="00BB3C0D"/>
    <w:rsid w:val="00BB7E4E"/>
    <w:rsid w:val="00BC0C14"/>
    <w:rsid w:val="00BC1473"/>
    <w:rsid w:val="00BC1977"/>
    <w:rsid w:val="00BC1DD3"/>
    <w:rsid w:val="00BC44C8"/>
    <w:rsid w:val="00BC49A9"/>
    <w:rsid w:val="00BC4ABF"/>
    <w:rsid w:val="00BC6F18"/>
    <w:rsid w:val="00BD07CD"/>
    <w:rsid w:val="00BD1311"/>
    <w:rsid w:val="00BD1DCE"/>
    <w:rsid w:val="00BD2211"/>
    <w:rsid w:val="00BD2A4A"/>
    <w:rsid w:val="00BD3A8F"/>
    <w:rsid w:val="00BD3F62"/>
    <w:rsid w:val="00BD52F1"/>
    <w:rsid w:val="00BE22ED"/>
    <w:rsid w:val="00BE3174"/>
    <w:rsid w:val="00BE3EEB"/>
    <w:rsid w:val="00BE3F82"/>
    <w:rsid w:val="00BE6591"/>
    <w:rsid w:val="00BE7BF8"/>
    <w:rsid w:val="00BF09FA"/>
    <w:rsid w:val="00BF0A2D"/>
    <w:rsid w:val="00BF1FF9"/>
    <w:rsid w:val="00BF220B"/>
    <w:rsid w:val="00BF2C62"/>
    <w:rsid w:val="00BF48B3"/>
    <w:rsid w:val="00BF4953"/>
    <w:rsid w:val="00BF647E"/>
    <w:rsid w:val="00BF7828"/>
    <w:rsid w:val="00C00531"/>
    <w:rsid w:val="00C01873"/>
    <w:rsid w:val="00C01D73"/>
    <w:rsid w:val="00C02995"/>
    <w:rsid w:val="00C03E35"/>
    <w:rsid w:val="00C03EDE"/>
    <w:rsid w:val="00C067B7"/>
    <w:rsid w:val="00C07705"/>
    <w:rsid w:val="00C07923"/>
    <w:rsid w:val="00C14875"/>
    <w:rsid w:val="00C1694D"/>
    <w:rsid w:val="00C206C3"/>
    <w:rsid w:val="00C2098B"/>
    <w:rsid w:val="00C24705"/>
    <w:rsid w:val="00C2483F"/>
    <w:rsid w:val="00C24863"/>
    <w:rsid w:val="00C26831"/>
    <w:rsid w:val="00C26D44"/>
    <w:rsid w:val="00C30CCF"/>
    <w:rsid w:val="00C32135"/>
    <w:rsid w:val="00C403A8"/>
    <w:rsid w:val="00C43DEE"/>
    <w:rsid w:val="00C44055"/>
    <w:rsid w:val="00C47C1B"/>
    <w:rsid w:val="00C53518"/>
    <w:rsid w:val="00C53EC9"/>
    <w:rsid w:val="00C54553"/>
    <w:rsid w:val="00C57795"/>
    <w:rsid w:val="00C57885"/>
    <w:rsid w:val="00C615AE"/>
    <w:rsid w:val="00C619EB"/>
    <w:rsid w:val="00C630FD"/>
    <w:rsid w:val="00C641D8"/>
    <w:rsid w:val="00C66D46"/>
    <w:rsid w:val="00C67CED"/>
    <w:rsid w:val="00C67FE1"/>
    <w:rsid w:val="00C70848"/>
    <w:rsid w:val="00C768FE"/>
    <w:rsid w:val="00C76E5A"/>
    <w:rsid w:val="00C80B6E"/>
    <w:rsid w:val="00C80F48"/>
    <w:rsid w:val="00C841DE"/>
    <w:rsid w:val="00C85C21"/>
    <w:rsid w:val="00C90A5D"/>
    <w:rsid w:val="00C90E97"/>
    <w:rsid w:val="00C92EEF"/>
    <w:rsid w:val="00C93784"/>
    <w:rsid w:val="00C9381C"/>
    <w:rsid w:val="00C9593D"/>
    <w:rsid w:val="00C96CF9"/>
    <w:rsid w:val="00C971C1"/>
    <w:rsid w:val="00CA1851"/>
    <w:rsid w:val="00CA45EB"/>
    <w:rsid w:val="00CA4A16"/>
    <w:rsid w:val="00CA77C5"/>
    <w:rsid w:val="00CA7D74"/>
    <w:rsid w:val="00CB1AF1"/>
    <w:rsid w:val="00CB3865"/>
    <w:rsid w:val="00CB55F0"/>
    <w:rsid w:val="00CB5863"/>
    <w:rsid w:val="00CB638E"/>
    <w:rsid w:val="00CB6F1B"/>
    <w:rsid w:val="00CB7266"/>
    <w:rsid w:val="00CC1B05"/>
    <w:rsid w:val="00CC2E0D"/>
    <w:rsid w:val="00CC32F8"/>
    <w:rsid w:val="00CC5ACD"/>
    <w:rsid w:val="00CD197C"/>
    <w:rsid w:val="00CD2694"/>
    <w:rsid w:val="00CD2D68"/>
    <w:rsid w:val="00CD2F23"/>
    <w:rsid w:val="00CD4F68"/>
    <w:rsid w:val="00CD5963"/>
    <w:rsid w:val="00CD7BF9"/>
    <w:rsid w:val="00CD7F65"/>
    <w:rsid w:val="00CE3D32"/>
    <w:rsid w:val="00CE770E"/>
    <w:rsid w:val="00CF0503"/>
    <w:rsid w:val="00CF0673"/>
    <w:rsid w:val="00CF081F"/>
    <w:rsid w:val="00CF0964"/>
    <w:rsid w:val="00CF0C3C"/>
    <w:rsid w:val="00CF7DB0"/>
    <w:rsid w:val="00CF7F3F"/>
    <w:rsid w:val="00D00191"/>
    <w:rsid w:val="00D00BAC"/>
    <w:rsid w:val="00D00EC5"/>
    <w:rsid w:val="00D047A4"/>
    <w:rsid w:val="00D04B0B"/>
    <w:rsid w:val="00D06558"/>
    <w:rsid w:val="00D06BA9"/>
    <w:rsid w:val="00D0712B"/>
    <w:rsid w:val="00D212CD"/>
    <w:rsid w:val="00D2427A"/>
    <w:rsid w:val="00D24368"/>
    <w:rsid w:val="00D26C21"/>
    <w:rsid w:val="00D27260"/>
    <w:rsid w:val="00D274C4"/>
    <w:rsid w:val="00D27C61"/>
    <w:rsid w:val="00D333AC"/>
    <w:rsid w:val="00D34584"/>
    <w:rsid w:val="00D34F61"/>
    <w:rsid w:val="00D3653A"/>
    <w:rsid w:val="00D36CEB"/>
    <w:rsid w:val="00D421E4"/>
    <w:rsid w:val="00D427B2"/>
    <w:rsid w:val="00D43C4D"/>
    <w:rsid w:val="00D47A2A"/>
    <w:rsid w:val="00D514DD"/>
    <w:rsid w:val="00D52989"/>
    <w:rsid w:val="00D53B7C"/>
    <w:rsid w:val="00D54DFF"/>
    <w:rsid w:val="00D577C3"/>
    <w:rsid w:val="00D63B9D"/>
    <w:rsid w:val="00D64AB9"/>
    <w:rsid w:val="00D743BB"/>
    <w:rsid w:val="00D74C97"/>
    <w:rsid w:val="00D806A3"/>
    <w:rsid w:val="00D811A1"/>
    <w:rsid w:val="00D814C2"/>
    <w:rsid w:val="00D84210"/>
    <w:rsid w:val="00D843BA"/>
    <w:rsid w:val="00D87DAF"/>
    <w:rsid w:val="00D903F6"/>
    <w:rsid w:val="00D910CD"/>
    <w:rsid w:val="00D91932"/>
    <w:rsid w:val="00D91EBA"/>
    <w:rsid w:val="00D92E1E"/>
    <w:rsid w:val="00D941D4"/>
    <w:rsid w:val="00D9661B"/>
    <w:rsid w:val="00D968AD"/>
    <w:rsid w:val="00DA12D0"/>
    <w:rsid w:val="00DA2017"/>
    <w:rsid w:val="00DA28E5"/>
    <w:rsid w:val="00DA2F6E"/>
    <w:rsid w:val="00DA5AB0"/>
    <w:rsid w:val="00DA75DE"/>
    <w:rsid w:val="00DA76BE"/>
    <w:rsid w:val="00DB01B6"/>
    <w:rsid w:val="00DB11CF"/>
    <w:rsid w:val="00DB18D0"/>
    <w:rsid w:val="00DB3B7A"/>
    <w:rsid w:val="00DB48E9"/>
    <w:rsid w:val="00DB5251"/>
    <w:rsid w:val="00DB5766"/>
    <w:rsid w:val="00DB6A5E"/>
    <w:rsid w:val="00DC1FEC"/>
    <w:rsid w:val="00DC34B7"/>
    <w:rsid w:val="00DC4F04"/>
    <w:rsid w:val="00DC7467"/>
    <w:rsid w:val="00DC746A"/>
    <w:rsid w:val="00DD09E5"/>
    <w:rsid w:val="00DD0A8A"/>
    <w:rsid w:val="00DD2577"/>
    <w:rsid w:val="00DD5C92"/>
    <w:rsid w:val="00DE06FB"/>
    <w:rsid w:val="00DE1F5F"/>
    <w:rsid w:val="00DE33AA"/>
    <w:rsid w:val="00DE4313"/>
    <w:rsid w:val="00DE5AE9"/>
    <w:rsid w:val="00DE6469"/>
    <w:rsid w:val="00DE788E"/>
    <w:rsid w:val="00DF0825"/>
    <w:rsid w:val="00DF3AB5"/>
    <w:rsid w:val="00DF4DA4"/>
    <w:rsid w:val="00E07FDE"/>
    <w:rsid w:val="00E11528"/>
    <w:rsid w:val="00E1212C"/>
    <w:rsid w:val="00E16311"/>
    <w:rsid w:val="00E212B0"/>
    <w:rsid w:val="00E21491"/>
    <w:rsid w:val="00E22821"/>
    <w:rsid w:val="00E24741"/>
    <w:rsid w:val="00E24C7B"/>
    <w:rsid w:val="00E2634B"/>
    <w:rsid w:val="00E26ADF"/>
    <w:rsid w:val="00E302B5"/>
    <w:rsid w:val="00E31587"/>
    <w:rsid w:val="00E31740"/>
    <w:rsid w:val="00E3206E"/>
    <w:rsid w:val="00E34975"/>
    <w:rsid w:val="00E34B55"/>
    <w:rsid w:val="00E34D43"/>
    <w:rsid w:val="00E35013"/>
    <w:rsid w:val="00E35488"/>
    <w:rsid w:val="00E3699E"/>
    <w:rsid w:val="00E36D33"/>
    <w:rsid w:val="00E40DD7"/>
    <w:rsid w:val="00E41DA2"/>
    <w:rsid w:val="00E42565"/>
    <w:rsid w:val="00E428FC"/>
    <w:rsid w:val="00E42AA1"/>
    <w:rsid w:val="00E43E97"/>
    <w:rsid w:val="00E457E4"/>
    <w:rsid w:val="00E45E1B"/>
    <w:rsid w:val="00E46C63"/>
    <w:rsid w:val="00E47B26"/>
    <w:rsid w:val="00E47DDA"/>
    <w:rsid w:val="00E500CD"/>
    <w:rsid w:val="00E50D8B"/>
    <w:rsid w:val="00E5127D"/>
    <w:rsid w:val="00E521E9"/>
    <w:rsid w:val="00E53550"/>
    <w:rsid w:val="00E539A3"/>
    <w:rsid w:val="00E54C24"/>
    <w:rsid w:val="00E558BD"/>
    <w:rsid w:val="00E56443"/>
    <w:rsid w:val="00E566E3"/>
    <w:rsid w:val="00E6156A"/>
    <w:rsid w:val="00E6201D"/>
    <w:rsid w:val="00E62F30"/>
    <w:rsid w:val="00E63394"/>
    <w:rsid w:val="00E662D8"/>
    <w:rsid w:val="00E66D7C"/>
    <w:rsid w:val="00E67C10"/>
    <w:rsid w:val="00E71D9D"/>
    <w:rsid w:val="00E71E07"/>
    <w:rsid w:val="00E730B7"/>
    <w:rsid w:val="00E73E75"/>
    <w:rsid w:val="00E750A8"/>
    <w:rsid w:val="00E77047"/>
    <w:rsid w:val="00E773EF"/>
    <w:rsid w:val="00E8055D"/>
    <w:rsid w:val="00E80CF0"/>
    <w:rsid w:val="00E81773"/>
    <w:rsid w:val="00E818A9"/>
    <w:rsid w:val="00E82901"/>
    <w:rsid w:val="00E8569C"/>
    <w:rsid w:val="00E868F1"/>
    <w:rsid w:val="00E87786"/>
    <w:rsid w:val="00E87991"/>
    <w:rsid w:val="00E90827"/>
    <w:rsid w:val="00E90AA4"/>
    <w:rsid w:val="00E9164A"/>
    <w:rsid w:val="00E95655"/>
    <w:rsid w:val="00E963E1"/>
    <w:rsid w:val="00E965D3"/>
    <w:rsid w:val="00E96B82"/>
    <w:rsid w:val="00E9740A"/>
    <w:rsid w:val="00E97CA7"/>
    <w:rsid w:val="00EA00A2"/>
    <w:rsid w:val="00EA07C9"/>
    <w:rsid w:val="00EA15F9"/>
    <w:rsid w:val="00EA1DF0"/>
    <w:rsid w:val="00EA23DE"/>
    <w:rsid w:val="00EA493E"/>
    <w:rsid w:val="00EA630B"/>
    <w:rsid w:val="00EB0C21"/>
    <w:rsid w:val="00EB12A1"/>
    <w:rsid w:val="00EB2255"/>
    <w:rsid w:val="00EB2887"/>
    <w:rsid w:val="00EB5BBE"/>
    <w:rsid w:val="00EC1B25"/>
    <w:rsid w:val="00EC2013"/>
    <w:rsid w:val="00EC2D45"/>
    <w:rsid w:val="00EC40AD"/>
    <w:rsid w:val="00EC4699"/>
    <w:rsid w:val="00EC4BEA"/>
    <w:rsid w:val="00EC58E2"/>
    <w:rsid w:val="00EC619A"/>
    <w:rsid w:val="00ED213A"/>
    <w:rsid w:val="00ED31FD"/>
    <w:rsid w:val="00ED56CB"/>
    <w:rsid w:val="00ED6978"/>
    <w:rsid w:val="00ED7B66"/>
    <w:rsid w:val="00EE08B3"/>
    <w:rsid w:val="00EE13CB"/>
    <w:rsid w:val="00EE2709"/>
    <w:rsid w:val="00EE7597"/>
    <w:rsid w:val="00EF2CE0"/>
    <w:rsid w:val="00EF345D"/>
    <w:rsid w:val="00EF407A"/>
    <w:rsid w:val="00EF42AA"/>
    <w:rsid w:val="00EF4BAB"/>
    <w:rsid w:val="00EF75D2"/>
    <w:rsid w:val="00EF7901"/>
    <w:rsid w:val="00EF7B0E"/>
    <w:rsid w:val="00F0080E"/>
    <w:rsid w:val="00F02C17"/>
    <w:rsid w:val="00F04E34"/>
    <w:rsid w:val="00F13CC5"/>
    <w:rsid w:val="00F15461"/>
    <w:rsid w:val="00F16D1C"/>
    <w:rsid w:val="00F222D4"/>
    <w:rsid w:val="00F2347E"/>
    <w:rsid w:val="00F24A73"/>
    <w:rsid w:val="00F25C24"/>
    <w:rsid w:val="00F26E58"/>
    <w:rsid w:val="00F322B8"/>
    <w:rsid w:val="00F33394"/>
    <w:rsid w:val="00F33F1A"/>
    <w:rsid w:val="00F34965"/>
    <w:rsid w:val="00F376DA"/>
    <w:rsid w:val="00F37BDF"/>
    <w:rsid w:val="00F37D61"/>
    <w:rsid w:val="00F41B04"/>
    <w:rsid w:val="00F41CBF"/>
    <w:rsid w:val="00F4274E"/>
    <w:rsid w:val="00F44373"/>
    <w:rsid w:val="00F506E0"/>
    <w:rsid w:val="00F50940"/>
    <w:rsid w:val="00F525FB"/>
    <w:rsid w:val="00F53F3B"/>
    <w:rsid w:val="00F54B65"/>
    <w:rsid w:val="00F56072"/>
    <w:rsid w:val="00F57AB5"/>
    <w:rsid w:val="00F57D42"/>
    <w:rsid w:val="00F57E37"/>
    <w:rsid w:val="00F6264E"/>
    <w:rsid w:val="00F66334"/>
    <w:rsid w:val="00F67587"/>
    <w:rsid w:val="00F67B7A"/>
    <w:rsid w:val="00F67DDD"/>
    <w:rsid w:val="00F701A4"/>
    <w:rsid w:val="00F70F31"/>
    <w:rsid w:val="00F713E0"/>
    <w:rsid w:val="00F71BA0"/>
    <w:rsid w:val="00F73BF4"/>
    <w:rsid w:val="00F76783"/>
    <w:rsid w:val="00F76B4C"/>
    <w:rsid w:val="00F80BA3"/>
    <w:rsid w:val="00F811D3"/>
    <w:rsid w:val="00F818DF"/>
    <w:rsid w:val="00F81E2A"/>
    <w:rsid w:val="00F8333C"/>
    <w:rsid w:val="00F83952"/>
    <w:rsid w:val="00F873DD"/>
    <w:rsid w:val="00F96370"/>
    <w:rsid w:val="00F97AB7"/>
    <w:rsid w:val="00FA189B"/>
    <w:rsid w:val="00FA1DE4"/>
    <w:rsid w:val="00FA4D68"/>
    <w:rsid w:val="00FA511B"/>
    <w:rsid w:val="00FA694D"/>
    <w:rsid w:val="00FA6F3A"/>
    <w:rsid w:val="00FB0335"/>
    <w:rsid w:val="00FB0572"/>
    <w:rsid w:val="00FB1FED"/>
    <w:rsid w:val="00FB2DC4"/>
    <w:rsid w:val="00FB3163"/>
    <w:rsid w:val="00FB3A1D"/>
    <w:rsid w:val="00FB57DD"/>
    <w:rsid w:val="00FB6B8F"/>
    <w:rsid w:val="00FC1C42"/>
    <w:rsid w:val="00FC1EC6"/>
    <w:rsid w:val="00FC2B84"/>
    <w:rsid w:val="00FC3779"/>
    <w:rsid w:val="00FC5811"/>
    <w:rsid w:val="00FC5A9B"/>
    <w:rsid w:val="00FD13BD"/>
    <w:rsid w:val="00FD3B7B"/>
    <w:rsid w:val="00FD431F"/>
    <w:rsid w:val="00FD4E3E"/>
    <w:rsid w:val="00FD5234"/>
    <w:rsid w:val="00FD606F"/>
    <w:rsid w:val="00FD618A"/>
    <w:rsid w:val="00FD77AE"/>
    <w:rsid w:val="00FE1B66"/>
    <w:rsid w:val="00FE247C"/>
    <w:rsid w:val="00FE3270"/>
    <w:rsid w:val="00FE3632"/>
    <w:rsid w:val="00FE4624"/>
    <w:rsid w:val="00FE6BB4"/>
    <w:rsid w:val="00FE6F8E"/>
    <w:rsid w:val="00FF0560"/>
    <w:rsid w:val="00FF0A6E"/>
    <w:rsid w:val="00FF0C88"/>
    <w:rsid w:val="00FF1340"/>
    <w:rsid w:val="00FF1960"/>
    <w:rsid w:val="00FF47C8"/>
    <w:rsid w:val="00FF4C00"/>
    <w:rsid w:val="00FF4C28"/>
    <w:rsid w:val="00FF53F8"/>
    <w:rsid w:val="549DA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A85E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sz w:val="24"/>
        <w:szCs w:val="24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1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uiPriority="0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EA2"/>
    <w:pPr>
      <w:spacing w:after="480" w:line="360" w:lineRule="auto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8D"/>
    <w:pPr>
      <w:keepNext/>
      <w:keepLines/>
      <w:numPr>
        <w:numId w:val="1"/>
      </w:numPr>
      <w:spacing w:before="480" w:after="360" w:line="240" w:lineRule="auto"/>
      <w:ind w:left="431" w:hanging="431"/>
      <w:outlineLvl w:val="0"/>
    </w:pPr>
    <w:rPr>
      <w:rFonts w:eastAsiaTheme="majorEastAsia" w:cstheme="majorHAnsi"/>
      <w:b/>
      <w:noProof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876EF1"/>
    <w:pPr>
      <w:keepNext/>
      <w:keepLines/>
      <w:numPr>
        <w:ilvl w:val="1"/>
        <w:numId w:val="1"/>
      </w:numPr>
      <w:spacing w:after="360" w:line="240" w:lineRule="auto"/>
      <w:ind w:left="578" w:hanging="578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03E35"/>
    <w:pPr>
      <w:keepNext/>
      <w:keepLines/>
      <w:numPr>
        <w:ilvl w:val="2"/>
        <w:numId w:val="1"/>
      </w:numPr>
      <w:spacing w:after="360" w:line="240" w:lineRule="auto"/>
      <w:outlineLvl w:val="2"/>
    </w:pPr>
    <w:rPr>
      <w:rFonts w:asciiTheme="minorHAnsi" w:eastAsiaTheme="majorEastAsia" w:hAnsiTheme="minorHAnsi" w:cstheme="majorBidi"/>
      <w:b/>
      <w:noProof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93194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37D6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A9045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37D6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70033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70033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8D"/>
    <w:rPr>
      <w:rFonts w:eastAsiaTheme="majorEastAsia" w:cstheme="majorHAnsi"/>
      <w:b/>
      <w:noProof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76EF1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3E35"/>
    <w:rPr>
      <w:rFonts w:asciiTheme="minorHAnsi" w:eastAsiaTheme="majorEastAsia" w:hAnsiTheme="minorHAnsi" w:cstheme="majorBidi"/>
      <w:b/>
      <w:noProof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93194"/>
    <w:rPr>
      <w:rFonts w:eastAsiaTheme="majorEastAs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37D61"/>
    <w:rPr>
      <w:rFonts w:asciiTheme="majorHAnsi" w:eastAsiaTheme="majorEastAsia" w:hAnsiTheme="majorHAnsi" w:cstheme="majorBidi"/>
      <w:color w:val="A9045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70033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70033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ageNumber">
    <w:name w:val="page number"/>
    <w:basedOn w:val="DefaultParagraphFont"/>
    <w:uiPriority w:val="99"/>
    <w:unhideWhenUsed/>
    <w:rsid w:val="00B80541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18C"/>
  </w:style>
  <w:style w:type="table" w:styleId="PlainTable3">
    <w:name w:val="Plain Table 3"/>
    <w:basedOn w:val="TableNormal"/>
    <w:uiPriority w:val="43"/>
    <w:rsid w:val="00BD3F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BD3F6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uiPriority w:val="99"/>
    <w:rsid w:val="00390AE8"/>
    <w:rPr>
      <w:rFonts w:ascii="Calibri" w:hAnsi="Calibri"/>
      <w:color w:val="0D004C"/>
      <w:sz w:val="24"/>
      <w:u w:val="single"/>
    </w:rPr>
  </w:style>
  <w:style w:type="paragraph" w:styleId="ListParagraph">
    <w:name w:val="List Paragraph"/>
    <w:basedOn w:val="Normal"/>
    <w:uiPriority w:val="34"/>
    <w:qFormat/>
    <w:rsid w:val="003E0724"/>
    <w:pPr>
      <w:spacing w:after="0" w:line="240" w:lineRule="auto"/>
      <w:ind w:left="720"/>
    </w:pPr>
    <w:rPr>
      <w:rFonts w:cs="Times New Roman"/>
      <w:sz w:val="22"/>
    </w:rPr>
  </w:style>
  <w:style w:type="paragraph" w:styleId="TOCHeading">
    <w:name w:val="TOC Heading"/>
    <w:next w:val="Normal"/>
    <w:uiPriority w:val="39"/>
    <w:qFormat/>
    <w:rsid w:val="00696E8D"/>
    <w:pPr>
      <w:spacing w:after="360" w:line="240" w:lineRule="auto"/>
    </w:pPr>
    <w:rPr>
      <w:rFonts w:eastAsiaTheme="majorEastAsia" w:cstheme="majorHAnsi"/>
      <w:b/>
      <w:noProof/>
      <w:color w:val="000000" w:themeColor="text1"/>
      <w:szCs w:val="32"/>
      <w:lang w:val="en-US" w:eastAsia="fi-FI"/>
    </w:rPr>
  </w:style>
  <w:style w:type="paragraph" w:styleId="TOC1">
    <w:name w:val="toc 1"/>
    <w:basedOn w:val="Heading1"/>
    <w:next w:val="Normal"/>
    <w:autoRedefine/>
    <w:uiPriority w:val="39"/>
    <w:unhideWhenUsed/>
    <w:rsid w:val="00240C02"/>
    <w:pPr>
      <w:numPr>
        <w:numId w:val="0"/>
      </w:numPr>
      <w:tabs>
        <w:tab w:val="left" w:pos="480"/>
        <w:tab w:val="right" w:leader="dot" w:pos="9214"/>
      </w:tabs>
      <w:spacing w:before="0" w:after="100" w:line="259" w:lineRule="auto"/>
      <w:outlineLvl w:val="9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40C02"/>
    <w:pPr>
      <w:tabs>
        <w:tab w:val="left" w:pos="709"/>
        <w:tab w:val="right" w:leader="dot" w:pos="9214"/>
      </w:tabs>
      <w:spacing w:after="100" w:line="259" w:lineRule="auto"/>
      <w:ind w:left="17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8C22D4"/>
    <w:pPr>
      <w:tabs>
        <w:tab w:val="left" w:pos="1276"/>
        <w:tab w:val="left" w:pos="1783"/>
        <w:tab w:val="right" w:leader="dot" w:pos="9214"/>
      </w:tabs>
      <w:spacing w:after="100" w:line="240" w:lineRule="auto"/>
      <w:ind w:left="397"/>
    </w:pPr>
  </w:style>
  <w:style w:type="paragraph" w:styleId="TableofFigures">
    <w:name w:val="table of figures"/>
    <w:basedOn w:val="Normal"/>
    <w:next w:val="Normal"/>
    <w:uiPriority w:val="99"/>
    <w:unhideWhenUsed/>
    <w:rsid w:val="00CA77C5"/>
    <w:pPr>
      <w:tabs>
        <w:tab w:val="right" w:leader="dot" w:pos="9214"/>
      </w:tabs>
      <w:spacing w:after="100" w:line="259" w:lineRule="auto"/>
    </w:pPr>
  </w:style>
  <w:style w:type="paragraph" w:customStyle="1" w:styleId="LhteetOtsikko">
    <w:name w:val="Lähteet_Otsikko"/>
    <w:next w:val="Normal"/>
    <w:rsid w:val="00974F3E"/>
    <w:pPr>
      <w:spacing w:before="480" w:after="360" w:line="240" w:lineRule="auto"/>
      <w:outlineLvl w:val="0"/>
    </w:pPr>
    <w:rPr>
      <w:b/>
      <w:noProof/>
      <w:color w:val="000000" w:themeColor="text1"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rsid w:val="003D3422"/>
    <w:pPr>
      <w:pBdr>
        <w:top w:val="single" w:sz="4" w:space="10" w:color="E2066E" w:themeColor="accent1"/>
        <w:bottom w:val="single" w:sz="4" w:space="10" w:color="E2066E" w:themeColor="accent1"/>
      </w:pBdr>
      <w:spacing w:before="360" w:after="360"/>
      <w:ind w:left="864" w:right="864"/>
      <w:jc w:val="center"/>
    </w:pPr>
    <w:rPr>
      <w:i/>
      <w:iCs/>
    </w:rPr>
  </w:style>
  <w:style w:type="table" w:styleId="GridTable1Light">
    <w:name w:val="Grid Table 1 Light"/>
    <w:basedOn w:val="TableNormal"/>
    <w:uiPriority w:val="46"/>
    <w:rsid w:val="00BD3F6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Figure">
    <w:name w:val="Figure"/>
    <w:basedOn w:val="Normal"/>
    <w:next w:val="Caption"/>
    <w:link w:val="FigureChar"/>
    <w:qFormat/>
    <w:rsid w:val="00AE0D50"/>
    <w:pPr>
      <w:spacing w:after="120" w:line="240" w:lineRule="atLeast"/>
    </w:pPr>
    <w:rPr>
      <w:noProof/>
      <w:lang w:val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E8569C"/>
    <w:pPr>
      <w:spacing w:before="240" w:after="240" w:line="240" w:lineRule="auto"/>
      <w:jc w:val="center"/>
    </w:pPr>
    <w:rPr>
      <w:bCs/>
      <w:iCs/>
      <w:noProof/>
      <w:szCs w:val="18"/>
    </w:rPr>
  </w:style>
  <w:style w:type="paragraph" w:styleId="Title">
    <w:name w:val="Title"/>
    <w:basedOn w:val="Normal"/>
    <w:next w:val="CoverpageSubtitle"/>
    <w:link w:val="TitleChar"/>
    <w:uiPriority w:val="10"/>
    <w:qFormat/>
    <w:rsid w:val="00893194"/>
    <w:pPr>
      <w:spacing w:before="3120" w:line="240" w:lineRule="auto"/>
      <w:ind w:left="1276"/>
      <w:contextualSpacing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194"/>
    <w:rPr>
      <w:rFonts w:eastAsiaTheme="majorEastAsia" w:cstheme="majorBidi"/>
      <w:b/>
      <w:color w:val="000000" w:themeColor="text1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298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80298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styleId="Quote">
    <w:name w:val="Quote"/>
    <w:next w:val="Normal"/>
    <w:link w:val="QuoteChar"/>
    <w:uiPriority w:val="29"/>
    <w:qFormat/>
    <w:rsid w:val="00560194"/>
    <w:pPr>
      <w:spacing w:after="360" w:line="240" w:lineRule="auto"/>
      <w:ind w:left="1304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60194"/>
    <w:rPr>
      <w:i/>
      <w:iCs/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8E6EC1"/>
    <w:rPr>
      <w:color w:val="7861A8" w:themeColor="followedHyperlink"/>
      <w:u w:val="single"/>
    </w:rPr>
  </w:style>
  <w:style w:type="character" w:customStyle="1" w:styleId="FigureChar">
    <w:name w:val="Figure Char"/>
    <w:basedOn w:val="DefaultParagraphFont"/>
    <w:link w:val="Figure"/>
    <w:rsid w:val="00AE0D50"/>
    <w:rPr>
      <w:noProof/>
      <w:color w:val="000000" w:themeColor="text1"/>
      <w:lang w:val="en-US"/>
    </w:rPr>
  </w:style>
  <w:style w:type="table" w:styleId="TableGrid">
    <w:name w:val="Table Grid"/>
    <w:basedOn w:val="TableNormal"/>
    <w:uiPriority w:val="39"/>
    <w:rsid w:val="000F5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nseQuoteChar">
    <w:name w:val="Intense Quote Char"/>
    <w:basedOn w:val="DefaultParagraphFont"/>
    <w:link w:val="IntenseQuote"/>
    <w:uiPriority w:val="30"/>
    <w:rsid w:val="003D3422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32"/>
    <w:qFormat/>
    <w:rsid w:val="003D3422"/>
    <w:rPr>
      <w:rFonts w:ascii="Calibri" w:hAnsi="Calibri"/>
      <w:b/>
      <w:bCs/>
      <w:smallCaps/>
      <w:color w:val="000000" w:themeColor="text1"/>
      <w:spacing w:val="5"/>
      <w:sz w:val="24"/>
    </w:rPr>
  </w:style>
  <w:style w:type="character" w:styleId="SubtleEmphasis">
    <w:name w:val="Subtle Emphasis"/>
    <w:basedOn w:val="DefaultParagraphFont"/>
    <w:uiPriority w:val="19"/>
    <w:qFormat/>
    <w:rsid w:val="003D3422"/>
    <w:rPr>
      <w:rFonts w:ascii="Calibri" w:hAnsi="Calibri"/>
      <w:i/>
      <w:iCs/>
      <w:color w:val="404040" w:themeColor="text1" w:themeTint="BF"/>
      <w:sz w:val="24"/>
    </w:rPr>
  </w:style>
  <w:style w:type="character" w:styleId="SubtleReference">
    <w:name w:val="Subtle Reference"/>
    <w:basedOn w:val="DefaultParagraphFont"/>
    <w:uiPriority w:val="31"/>
    <w:qFormat/>
    <w:rsid w:val="003D3422"/>
    <w:rPr>
      <w:rFonts w:ascii="Calibri" w:hAnsi="Calibri"/>
      <w:smallCaps/>
      <w:color w:val="5A5A5A" w:themeColor="text1" w:themeTint="A5"/>
      <w:sz w:val="24"/>
    </w:rPr>
  </w:style>
  <w:style w:type="character" w:styleId="PlaceholderText">
    <w:name w:val="Placeholder Text"/>
    <w:basedOn w:val="DefaultParagraphFont"/>
    <w:uiPriority w:val="99"/>
    <w:semiHidden/>
    <w:rsid w:val="002417F0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D2BDC"/>
    <w:rPr>
      <w:color w:val="605E5C"/>
      <w:shd w:val="clear" w:color="auto" w:fill="E1DFDD"/>
    </w:rPr>
  </w:style>
  <w:style w:type="paragraph" w:styleId="List3">
    <w:name w:val="List 3"/>
    <w:basedOn w:val="Normal"/>
    <w:uiPriority w:val="99"/>
    <w:unhideWhenUsed/>
    <w:rsid w:val="00A67A4F"/>
    <w:pPr>
      <w:ind w:left="849" w:hanging="283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C029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02995"/>
    <w:rPr>
      <w:color w:val="000000" w:themeColor="text1"/>
      <w:sz w:val="20"/>
      <w:szCs w:val="20"/>
    </w:rPr>
  </w:style>
  <w:style w:type="paragraph" w:styleId="ListBullet4">
    <w:name w:val="List Bullet 4"/>
    <w:basedOn w:val="Normal"/>
    <w:uiPriority w:val="99"/>
    <w:unhideWhenUsed/>
    <w:rsid w:val="00BC1473"/>
    <w:pPr>
      <w:numPr>
        <w:numId w:val="3"/>
      </w:numPr>
      <w:spacing w:line="240" w:lineRule="auto"/>
      <w:ind w:left="1208" w:hanging="357"/>
      <w:contextualSpacing/>
    </w:pPr>
  </w:style>
  <w:style w:type="paragraph" w:styleId="ListNumber4">
    <w:name w:val="List Number 4"/>
    <w:basedOn w:val="Normal"/>
    <w:uiPriority w:val="99"/>
    <w:unhideWhenUsed/>
    <w:rsid w:val="00BC1473"/>
    <w:pPr>
      <w:numPr>
        <w:numId w:val="4"/>
      </w:numPr>
      <w:spacing w:line="240" w:lineRule="auto"/>
      <w:ind w:left="1208" w:hanging="357"/>
      <w:contextualSpacing/>
    </w:pPr>
  </w:style>
  <w:style w:type="paragraph" w:styleId="ListBullet">
    <w:name w:val="List Bullet"/>
    <w:basedOn w:val="Normal"/>
    <w:uiPriority w:val="99"/>
    <w:semiHidden/>
    <w:unhideWhenUsed/>
    <w:rsid w:val="0001273A"/>
    <w:pPr>
      <w:numPr>
        <w:numId w:val="2"/>
      </w:numPr>
      <w:spacing w:line="240" w:lineRule="auto"/>
      <w:ind w:left="357" w:hanging="357"/>
      <w:contextualSpacing/>
    </w:pPr>
  </w:style>
  <w:style w:type="paragraph" w:customStyle="1" w:styleId="Minorheadings">
    <w:name w:val="Minor headings"/>
    <w:basedOn w:val="Normal"/>
    <w:qFormat/>
    <w:rsid w:val="00440EA2"/>
    <w:pPr>
      <w:keepNext/>
      <w:keepLines/>
      <w:spacing w:after="360" w:line="240" w:lineRule="auto"/>
      <w:outlineLvl w:val="3"/>
    </w:pPr>
    <w:rPr>
      <w:rFonts w:eastAsiaTheme="majorEastAsia" w:cstheme="majorBidi"/>
      <w:b/>
      <w:iCs/>
      <w:lang w:val="en-US"/>
    </w:rPr>
  </w:style>
  <w:style w:type="paragraph" w:customStyle="1" w:styleId="CoverpageSubtitle">
    <w:name w:val="Cover page_Subtitle"/>
    <w:basedOn w:val="Normal"/>
    <w:qFormat/>
    <w:rsid w:val="00440EA2"/>
    <w:pPr>
      <w:spacing w:before="240" w:after="240" w:line="259" w:lineRule="auto"/>
      <w:ind w:left="1276"/>
    </w:pPr>
    <w:rPr>
      <w:rFonts w:eastAsia="Times New Roman" w:cs="Arial"/>
      <w:b/>
      <w:sz w:val="36"/>
      <w:szCs w:val="36"/>
      <w:lang w:val="en-US" w:eastAsia="fi-FI"/>
    </w:rPr>
  </w:style>
  <w:style w:type="paragraph" w:customStyle="1" w:styleId="Coverpageoneauthor">
    <w:name w:val="Cover page_one author"/>
    <w:basedOn w:val="Normal"/>
    <w:next w:val="Coverpagestudyinformation"/>
    <w:qFormat/>
    <w:rsid w:val="00440EA2"/>
    <w:pPr>
      <w:spacing w:before="120" w:after="3240" w:line="259" w:lineRule="auto"/>
      <w:ind w:left="1276"/>
    </w:pPr>
    <w:rPr>
      <w:rFonts w:eastAsia="Times New Roman" w:cs="Arial"/>
      <w:color w:val="000000"/>
      <w:sz w:val="28"/>
      <w:szCs w:val="28"/>
      <w:lang w:val="en-US" w:eastAsia="fi-FI"/>
    </w:rPr>
  </w:style>
  <w:style w:type="paragraph" w:customStyle="1" w:styleId="Coverpagestudyinformation">
    <w:name w:val="Cover page_study information"/>
    <w:basedOn w:val="Normal"/>
    <w:qFormat/>
    <w:rsid w:val="00440EA2"/>
    <w:pPr>
      <w:spacing w:before="60" w:after="60" w:line="240" w:lineRule="auto"/>
      <w:ind w:left="1276"/>
    </w:pPr>
    <w:rPr>
      <w:rFonts w:eastAsia="Times New Roman" w:cs="Arial"/>
      <w:bCs/>
      <w:color w:val="000000"/>
      <w:sz w:val="28"/>
      <w:szCs w:val="28"/>
      <w:lang w:val="en-US" w:eastAsia="fi-FI"/>
    </w:rPr>
  </w:style>
  <w:style w:type="paragraph" w:customStyle="1" w:styleId="Descriptioninformationbold">
    <w:name w:val="Description_information_bold"/>
    <w:basedOn w:val="Normal"/>
    <w:qFormat/>
    <w:rsid w:val="00440EA2"/>
    <w:pPr>
      <w:spacing w:before="240" w:after="240" w:line="240" w:lineRule="auto"/>
    </w:pPr>
    <w:rPr>
      <w:rFonts w:eastAsia="Times New Roman" w:cs="Times New Roman"/>
      <w:b/>
      <w:sz w:val="22"/>
      <w:szCs w:val="20"/>
      <w:lang w:val="en-US" w:eastAsia="fi-FI"/>
    </w:rPr>
  </w:style>
  <w:style w:type="paragraph" w:customStyle="1" w:styleId="Descriptioninformationnormal">
    <w:name w:val="Description_information_normal"/>
    <w:basedOn w:val="Normal"/>
    <w:qFormat/>
    <w:rsid w:val="00440EA2"/>
    <w:pPr>
      <w:spacing w:before="240" w:after="240" w:line="240" w:lineRule="auto"/>
    </w:pPr>
    <w:rPr>
      <w:rFonts w:eastAsia="Times New Roman" w:cs="Times New Roman"/>
      <w:sz w:val="22"/>
      <w:szCs w:val="20"/>
      <w:lang w:val="en-US" w:eastAsia="fi-FI"/>
    </w:rPr>
  </w:style>
  <w:style w:type="paragraph" w:customStyle="1" w:styleId="TableofcontentsHeading">
    <w:name w:val="Table of contents_Heading"/>
    <w:basedOn w:val="Normal"/>
    <w:qFormat/>
    <w:rsid w:val="00AE0D50"/>
    <w:pPr>
      <w:spacing w:before="360" w:after="360" w:line="240" w:lineRule="auto"/>
    </w:pPr>
    <w:rPr>
      <w:rFonts w:eastAsiaTheme="majorEastAsia" w:cstheme="majorHAnsi"/>
      <w:b/>
      <w:noProof/>
      <w:sz w:val="32"/>
      <w:szCs w:val="32"/>
      <w:lang w:val="en-US" w:eastAsia="fi-FI"/>
    </w:rPr>
  </w:style>
  <w:style w:type="paragraph" w:customStyle="1" w:styleId="DescriptionAbstract">
    <w:name w:val="Description_Abstract"/>
    <w:basedOn w:val="Normal"/>
    <w:qFormat/>
    <w:rsid w:val="00440EA2"/>
    <w:pPr>
      <w:spacing w:before="60" w:after="60" w:line="240" w:lineRule="auto"/>
    </w:pPr>
    <w:rPr>
      <w:rFonts w:eastAsia="Times New Roman" w:cs="Times New Roman"/>
      <w:sz w:val="22"/>
      <w:szCs w:val="20"/>
      <w:lang w:eastAsia="fi-FI"/>
    </w:rPr>
  </w:style>
  <w:style w:type="paragraph" w:customStyle="1" w:styleId="Referencesheading">
    <w:name w:val="References_heading"/>
    <w:basedOn w:val="LhteetOtsikko"/>
    <w:next w:val="Bibliography"/>
    <w:qFormat/>
    <w:rsid w:val="00D36CEB"/>
    <w:rPr>
      <w:lang w:val="en-US"/>
    </w:rPr>
  </w:style>
  <w:style w:type="paragraph" w:customStyle="1" w:styleId="Appendicesheading">
    <w:name w:val="Appendices_heading"/>
    <w:basedOn w:val="Normal"/>
    <w:next w:val="Appendixheading2"/>
    <w:qFormat/>
    <w:rsid w:val="00440EA2"/>
    <w:pPr>
      <w:spacing w:after="360" w:line="240" w:lineRule="auto"/>
      <w:outlineLvl w:val="0"/>
    </w:pPr>
    <w:rPr>
      <w:b/>
      <w:noProof/>
      <w:sz w:val="32"/>
      <w:lang w:val="en-US"/>
    </w:rPr>
  </w:style>
  <w:style w:type="paragraph" w:customStyle="1" w:styleId="Appendixheading2">
    <w:name w:val="Appendix_heading_2"/>
    <w:basedOn w:val="Normal"/>
    <w:next w:val="Normal"/>
    <w:qFormat/>
    <w:rsid w:val="00440EA2"/>
    <w:pPr>
      <w:spacing w:after="360" w:line="240" w:lineRule="auto"/>
      <w:outlineLvl w:val="1"/>
    </w:pPr>
    <w:rPr>
      <w:b/>
      <w:noProof/>
      <w:sz w:val="28"/>
      <w:lang w:val="en-US"/>
    </w:rPr>
  </w:style>
  <w:style w:type="paragraph" w:styleId="NoSpacing">
    <w:name w:val="No Spacing"/>
    <w:uiPriority w:val="1"/>
    <w:locked/>
    <w:rsid w:val="006732B7"/>
    <w:pPr>
      <w:spacing w:after="0" w:line="240" w:lineRule="auto"/>
    </w:pPr>
    <w:rPr>
      <w:color w:val="000000" w:themeColor="text1"/>
    </w:rPr>
  </w:style>
  <w:style w:type="paragraph" w:styleId="Bibliography">
    <w:name w:val="Bibliography"/>
    <w:basedOn w:val="Normal"/>
    <w:rsid w:val="00696E8D"/>
    <w:pPr>
      <w:spacing w:after="320" w:line="240" w:lineRule="auto"/>
    </w:pPr>
  </w:style>
  <w:style w:type="paragraph" w:customStyle="1" w:styleId="Coverpageauthors2">
    <w:name w:val="Cover page_authors_2"/>
    <w:basedOn w:val="Coverpageoneauthor"/>
    <w:next w:val="Coverpagestudyinformation"/>
    <w:qFormat/>
    <w:rsid w:val="004F03CA"/>
  </w:style>
  <w:style w:type="paragraph" w:customStyle="1" w:styleId="Coverpageauthors1">
    <w:name w:val="Cover page_authors_1"/>
    <w:basedOn w:val="Coverpageoneauthor"/>
    <w:next w:val="Coverpageauthors2"/>
    <w:qFormat/>
    <w:rsid w:val="004F03CA"/>
    <w:pPr>
      <w:spacing w:after="120"/>
    </w:pPr>
  </w:style>
  <w:style w:type="paragraph" w:customStyle="1" w:styleId="CoverpageAuthors">
    <w:name w:val="Cover page_Authors"/>
    <w:basedOn w:val="Normal"/>
    <w:qFormat/>
    <w:rsid w:val="004F03CA"/>
    <w:pPr>
      <w:spacing w:before="120" w:after="3240" w:line="259" w:lineRule="auto"/>
      <w:ind w:left="1276"/>
    </w:pPr>
    <w:rPr>
      <w:rFonts w:eastAsia="Times New Roman" w:cs="Arial"/>
      <w:color w:val="000000"/>
      <w:sz w:val="28"/>
      <w:szCs w:val="28"/>
      <w:lang w:val="en-US" w:eastAsia="fi-FI"/>
    </w:rPr>
  </w:style>
  <w:style w:type="paragraph" w:styleId="NormalWeb">
    <w:name w:val="Normal (Web)"/>
    <w:basedOn w:val="Normal"/>
    <w:uiPriority w:val="99"/>
    <w:unhideWhenUsed/>
    <w:rsid w:val="004D1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1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93046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58494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7387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042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94611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744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892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315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290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308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55043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319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6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3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4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5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0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09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2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56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6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6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6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0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6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1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7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0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01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0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8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0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3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80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9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9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4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4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23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3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0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75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7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62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1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73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1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6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4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0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7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9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1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18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4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4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34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3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78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64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9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1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2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5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6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78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0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0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4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3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9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58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6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0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3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6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5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3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08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51551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650701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04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us\OneDrive\Desktop\Assignments\Research-based%20Development%20YZWZ0110-3033\Assignment-05\Reporting_template_2021-8.dotx" TargetMode="External"/></Relationships>
</file>

<file path=word/theme/theme1.xml><?xml version="1.0" encoding="utf-8"?>
<a:theme xmlns:a="http://schemas.openxmlformats.org/drawingml/2006/main" name="Office-teema">
  <a:themeElements>
    <a:clrScheme name="JAMK Word">
      <a:dk1>
        <a:srgbClr val="000000"/>
      </a:dk1>
      <a:lt1>
        <a:srgbClr val="FFFFFF"/>
      </a:lt1>
      <a:dk2>
        <a:srgbClr val="0D004C"/>
      </a:dk2>
      <a:lt2>
        <a:srgbClr val="E7E6E6"/>
      </a:lt2>
      <a:accent1>
        <a:srgbClr val="E2066E"/>
      </a:accent1>
      <a:accent2>
        <a:srgbClr val="FDB913"/>
      </a:accent2>
      <a:accent3>
        <a:srgbClr val="00B39C"/>
      </a:accent3>
      <a:accent4>
        <a:srgbClr val="EA590C"/>
      </a:accent4>
      <a:accent5>
        <a:srgbClr val="3FB8E2"/>
      </a:accent5>
      <a:accent6>
        <a:srgbClr val="A5A5A5"/>
      </a:accent6>
      <a:hlink>
        <a:srgbClr val="3FB9E3"/>
      </a:hlink>
      <a:folHlink>
        <a:srgbClr val="7861A8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Mor15</b:Tag>
    <b:SourceType>InternetSite</b:SourceType>
    <b:Guid>{0E82DD79-4E72-4D07-A981-846F5615D50A}</b:Guid>
    <b:Title>The Evolution Of Freelance Work</b:Title>
    <b:Year>2015</b:Year>
    <b:Author>
      <b:Author>
        <b:NameList>
          <b:Person>
            <b:Last>Morgan</b:Last>
            <b:First>Jacob</b:First>
          </b:Person>
        </b:NameList>
      </b:Author>
    </b:Author>
    <b:InternetSiteTitle>Forbes</b:InternetSiteTitle>
    <b:Month>09</b:Month>
    <b:Day>15</b:Day>
    <b:URL>https://www.forbes.com/sites/jacobmorgan/2015/09/03/the-evolution-of-freelance-work/?sh=541101cc6862</b:URL>
    <b:RefOrder>2</b:RefOrder>
  </b:Source>
  <b:Source>
    <b:Tag>Bet29</b:Tag>
    <b:SourceType>InternetSite</b:SourceType>
    <b:Guid>{B5E53B90-A24E-4982-B83C-ADBD35EAABAF}</b:Guid>
    <b:Author>
      <b:Author>
        <b:NameList>
          <b:Person>
            <b:Last>Kempton</b:Last>
            <b:First>Beth</b:First>
          </b:Person>
        </b:NameList>
      </b:Author>
    </b:Author>
    <b:Title>Gig Economy Statistics and Key Takeaways for 2024</b:Title>
    <b:InternetSiteTitle>upwork</b:InternetSiteTitle>
    <b:Year>2029</b:Year>
    <b:Month>10</b:Month>
    <b:Day>27</b:Day>
    <b:URL>https://www.upwork.com/resources/gig-economy-statistics</b:URL>
    <b:RefOrder>3</b:RefOrder>
  </b:Source>
  <b:Source>
    <b:Tag>Mar13</b:Tag>
    <b:SourceType>Report</b:SourceType>
    <b:Guid>{C543679F-311B-4338-9293-DF73CD1B3C03}</b:Guid>
    <b:Title>The Geography of Job Search and Mismatch</b:Title>
    <b:Year>2013</b:Year>
    <b:Author>
      <b:Author>
        <b:NameList>
          <b:Person>
            <b:Last>Marinescu</b:Last>
            <b:First>Ioana</b:First>
          </b:Person>
          <b:Person>
            <b:Last>Rathelot</b:Last>
            <b:First>Roland </b:First>
          </b:Person>
        </b:NameList>
      </b:Author>
    </b:Author>
    <b:Publisher>Job Market Paper</b:Publisher>
    <b:RefOrder>1</b:RefOrder>
  </b:Source>
  <b:Source>
    <b:Tag>Mar16</b:Tag>
    <b:SourceType>Report</b:SourceType>
    <b:Guid>{B2B9A017-07EF-474A-8993-1BDD8079EFF9}</b:Guid>
    <b:Author>
      <b:Author>
        <b:NameList>
          <b:Person>
            <b:Last>Marinescu</b:Last>
            <b:First>Ioana</b:First>
          </b:Person>
          <b:Person>
            <b:Last>Rathelot</b:Last>
            <b:First>Roland </b:First>
          </b:Person>
        </b:NameList>
      </b:Author>
    </b:Author>
    <b:Title>MISMATCH UNEMPLOYMENT AND THE GEOGRAPHY OF JOB SEARCH</b:Title>
    <b:Year>2016</b:Year>
    <b:Publisher>NATIONAL BUREAU OF ECONOMIC RESEARCH</b:Publisher>
    <b:City>Cambridge</b:City>
    <b:RefOrder>4</b:RefOrder>
  </b:Source>
</b:Sources>
</file>

<file path=customXml/itemProps1.xml><?xml version="1.0" encoding="utf-8"?>
<ds:datastoreItem xmlns:ds="http://schemas.openxmlformats.org/officeDocument/2006/customXml" ds:itemID="{169A64B1-ABFE-4B90-9C3E-20948B5AD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Reporting_template_2021-8</Template>
  <TotalTime>0</TotalTime>
  <Pages>3</Pages>
  <Words>27</Words>
  <Characters>157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Master's other reporting template</vt:lpstr>
      <vt:lpstr>Master's other reporting template 2020</vt:lpstr>
    </vt:vector>
  </TitlesOfParts>
  <Manager/>
  <Company/>
  <LinksUpToDate>false</LinksUpToDate>
  <CharactersWithSpaces>183</CharactersWithSpaces>
  <SharedDoc>false</SharedDoc>
  <HLinks>
    <vt:vector size="150" baseType="variant">
      <vt:variant>
        <vt:i4>7536762</vt:i4>
      </vt:variant>
      <vt:variant>
        <vt:i4>143</vt:i4>
      </vt:variant>
      <vt:variant>
        <vt:i4>0</vt:i4>
      </vt:variant>
      <vt:variant>
        <vt:i4>5</vt:i4>
      </vt:variant>
      <vt:variant>
        <vt:lpwstr>http://oppimateriaalit.jamk.fi/raportointiohje/</vt:lpwstr>
      </vt:variant>
      <vt:variant>
        <vt:lpwstr/>
      </vt:variant>
      <vt:variant>
        <vt:i4>1310774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_Toc432081818</vt:lpwstr>
      </vt:variant>
      <vt:variant>
        <vt:i4>1310774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_Toc432081817</vt:lpwstr>
      </vt:variant>
      <vt:variant>
        <vt:i4>1835063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_Toc52441974</vt:lpwstr>
      </vt:variant>
      <vt:variant>
        <vt:i4>1703991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_Toc52441972</vt:lpwstr>
      </vt:variant>
      <vt:variant>
        <vt:i4>1638455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_Toc52441971</vt:lpwstr>
      </vt:variant>
      <vt:variant>
        <vt:i4>1572919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_Toc52441970</vt:lpwstr>
      </vt:variant>
      <vt:variant>
        <vt:i4>1114166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_Toc52441969</vt:lpwstr>
      </vt:variant>
      <vt:variant>
        <vt:i4>1048630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_Toc52441968</vt:lpwstr>
      </vt:variant>
      <vt:variant>
        <vt:i4>2031670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_Toc52441967</vt:lpwstr>
      </vt:variant>
      <vt:variant>
        <vt:i4>1966134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_Toc52441966</vt:lpwstr>
      </vt:variant>
      <vt:variant>
        <vt:i4>1900598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_Toc52441965</vt:lpwstr>
      </vt:variant>
      <vt:variant>
        <vt:i4>1835062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_Toc52441964</vt:lpwstr>
      </vt:variant>
      <vt:variant>
        <vt:i4>1769526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_Toc52441963</vt:lpwstr>
      </vt:variant>
      <vt:variant>
        <vt:i4>1703990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_Toc52441962</vt:lpwstr>
      </vt:variant>
      <vt:variant>
        <vt:i4>1638454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_Toc52441961</vt:lpwstr>
      </vt:variant>
      <vt:variant>
        <vt:i4>1572918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_Toc52441960</vt:lpwstr>
      </vt:variant>
      <vt:variant>
        <vt:i4>1114165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_Toc52441959</vt:lpwstr>
      </vt:variant>
      <vt:variant>
        <vt:i4>1048629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_Toc52441958</vt:lpwstr>
      </vt:variant>
      <vt:variant>
        <vt:i4>2031669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_Toc52441957</vt:lpwstr>
      </vt:variant>
      <vt:variant>
        <vt:i4>2293823</vt:i4>
      </vt:variant>
      <vt:variant>
        <vt:i4>12</vt:i4>
      </vt:variant>
      <vt:variant>
        <vt:i4>0</vt:i4>
      </vt:variant>
      <vt:variant>
        <vt:i4>5</vt:i4>
      </vt:variant>
      <vt:variant>
        <vt:lpwstr>https://oppimateriaalit.jamk.fi/projectreportinginstructions/4-parts-of-the-thesis/4-1-the-first-part-of-the-thesis/4-1-2-description-page/</vt:lpwstr>
      </vt:variant>
      <vt:variant>
        <vt:lpwstr/>
      </vt:variant>
      <vt:variant>
        <vt:i4>3014774</vt:i4>
      </vt:variant>
      <vt:variant>
        <vt:i4>9</vt:i4>
      </vt:variant>
      <vt:variant>
        <vt:i4>0</vt:i4>
      </vt:variant>
      <vt:variant>
        <vt:i4>5</vt:i4>
      </vt:variant>
      <vt:variant>
        <vt:lpwstr>https://oppimateriaalit.jamk.fi/raportointiohje/4-opinnaytetyon-rakenne/4-1-opinnaytetyon-alkuosa/4-1-2-kuvailulehti/</vt:lpwstr>
      </vt:variant>
      <vt:variant>
        <vt:lpwstr>avainsanat</vt:lpwstr>
      </vt:variant>
      <vt:variant>
        <vt:i4>2293823</vt:i4>
      </vt:variant>
      <vt:variant>
        <vt:i4>6</vt:i4>
      </vt:variant>
      <vt:variant>
        <vt:i4>0</vt:i4>
      </vt:variant>
      <vt:variant>
        <vt:i4>5</vt:i4>
      </vt:variant>
      <vt:variant>
        <vt:lpwstr>https://oppimateriaalit.jamk.fi/projectreportinginstructions/4-parts-of-the-thesis/4-1-the-first-part-of-the-thesis/4-1-2-description-page/</vt:lpwstr>
      </vt:variant>
      <vt:variant>
        <vt:lpwstr/>
      </vt:variant>
      <vt:variant>
        <vt:i4>5767192</vt:i4>
      </vt:variant>
      <vt:variant>
        <vt:i4>3</vt:i4>
      </vt:variant>
      <vt:variant>
        <vt:i4>0</vt:i4>
      </vt:variant>
      <vt:variant>
        <vt:i4>5</vt:i4>
      </vt:variant>
      <vt:variant>
        <vt:lpwstr>https://oppimateriaalit.jamk.fi/raportointiohje/4-opinnaytetyon-rakenne/4-1-opinnaytetyon-alkuosa/4-1-2-kuvailulehti/</vt:lpwstr>
      </vt:variant>
      <vt:variant>
        <vt:lpwstr/>
      </vt:variant>
      <vt:variant>
        <vt:i4>3014774</vt:i4>
      </vt:variant>
      <vt:variant>
        <vt:i4>0</vt:i4>
      </vt:variant>
      <vt:variant>
        <vt:i4>0</vt:i4>
      </vt:variant>
      <vt:variant>
        <vt:i4>5</vt:i4>
      </vt:variant>
      <vt:variant>
        <vt:lpwstr>https://oppimateriaalit.jamk.fi/raportointiohje/4-opinnaytetyon-rakenne/4-1-opinnaytetyon-alkuosa/4-1-2-kuvailulehti/</vt:lpwstr>
      </vt:variant>
      <vt:variant>
        <vt:lpwstr>avainsanat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Master's other reporting template</dc:title>
  <dc:subject>Master's other reporting</dc:subject>
  <dc:creator/>
  <cp:keywords>Master's degrees;other reporting</cp:keywords>
  <dc:description>Master's other reporting</dc:description>
  <cp:lastModifiedBy/>
  <cp:revision>1</cp:revision>
  <dcterms:created xsi:type="dcterms:W3CDTF">2023-12-09T14:50:00Z</dcterms:created>
  <dcterms:modified xsi:type="dcterms:W3CDTF">2024-04-22T12:58:00Z</dcterms:modified>
</cp:coreProperties>
</file>